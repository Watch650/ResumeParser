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90BE" w14:textId="502E40AF" w:rsidR="00823AAA" w:rsidRPr="00267930" w:rsidRDefault="009656C7" w:rsidP="009656C7">
      <w:pPr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E6FE6D5" wp14:editId="4736EFA9">
            <wp:simplePos x="0" y="0"/>
            <wp:positionH relativeFrom="margin">
              <wp:align>right</wp:align>
            </wp:positionH>
            <wp:positionV relativeFrom="paragraph">
              <wp:posOffset>-33655</wp:posOffset>
            </wp:positionV>
            <wp:extent cx="1266825" cy="1697441"/>
            <wp:effectExtent l="19050" t="19050" r="9525" b="17145"/>
            <wp:wrapNone/>
            <wp:docPr id="189149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974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A5B">
        <w:rPr>
          <w:rFonts w:ascii="Tahoma" w:hAnsi="Tahoma" w:cs="Tahoma"/>
          <w:b/>
          <w:sz w:val="32"/>
          <w:szCs w:val="32"/>
        </w:rPr>
        <w:t>Tran Huu Nghia</w:t>
      </w:r>
    </w:p>
    <w:p w14:paraId="001F3A57" w14:textId="77777777" w:rsidR="009656C7" w:rsidRPr="004C4CF2" w:rsidRDefault="009656C7" w:rsidP="009656C7">
      <w:pPr>
        <w:jc w:val="both"/>
        <w:rPr>
          <w:rFonts w:ascii="Arial" w:hAnsi="Arial" w:cs="Arial"/>
          <w:sz w:val="22"/>
          <w:szCs w:val="22"/>
        </w:rPr>
      </w:pPr>
      <w:r w:rsidRPr="004C4CF2">
        <w:rPr>
          <w:rFonts w:ascii="Arial" w:hAnsi="Arial" w:cs="Arial"/>
          <w:sz w:val="22"/>
          <w:szCs w:val="22"/>
        </w:rPr>
        <w:t xml:space="preserve">Mobile: </w:t>
      </w:r>
      <w:r>
        <w:rPr>
          <w:rFonts w:ascii="Arial" w:hAnsi="Arial" w:cs="Arial"/>
          <w:sz w:val="22"/>
          <w:szCs w:val="22"/>
        </w:rPr>
        <w:t xml:space="preserve"> 0935495824</w:t>
      </w:r>
      <w:r w:rsidRPr="004C4CF2">
        <w:rPr>
          <w:rFonts w:ascii="Arial" w:hAnsi="Arial" w:cs="Arial"/>
          <w:sz w:val="22"/>
          <w:szCs w:val="22"/>
        </w:rPr>
        <w:t xml:space="preserve">                                                       </w:t>
      </w:r>
    </w:p>
    <w:p w14:paraId="490DD72C" w14:textId="56F3A277" w:rsidR="009656C7" w:rsidRPr="004C4CF2" w:rsidRDefault="009656C7" w:rsidP="009656C7">
      <w:pPr>
        <w:jc w:val="both"/>
        <w:rPr>
          <w:rFonts w:ascii="Arial" w:hAnsi="Arial" w:cs="Arial"/>
          <w:sz w:val="22"/>
          <w:szCs w:val="22"/>
        </w:rPr>
      </w:pPr>
      <w:r w:rsidRPr="004C4CF2">
        <w:rPr>
          <w:rFonts w:ascii="Arial" w:hAnsi="Arial" w:cs="Arial"/>
          <w:sz w:val="22"/>
          <w:szCs w:val="22"/>
        </w:rPr>
        <w:t xml:space="preserve">Email: </w:t>
      </w:r>
      <w:r>
        <w:rPr>
          <w:rFonts w:ascii="Arial" w:hAnsi="Arial" w:cs="Arial"/>
          <w:sz w:val="22"/>
          <w:szCs w:val="22"/>
        </w:rPr>
        <w:t>thnghia2006@gmail.com</w:t>
      </w:r>
    </w:p>
    <w:p w14:paraId="33049C56" w14:textId="0EFC55B6" w:rsidR="009656C7" w:rsidRPr="004C4CF2" w:rsidRDefault="009656C7" w:rsidP="009656C7">
      <w:pPr>
        <w:jc w:val="both"/>
        <w:rPr>
          <w:rFonts w:ascii="Arial" w:hAnsi="Arial" w:cs="Arial"/>
          <w:sz w:val="22"/>
          <w:szCs w:val="22"/>
        </w:rPr>
      </w:pPr>
      <w:r w:rsidRPr="004C4CF2">
        <w:rPr>
          <w:rFonts w:ascii="Arial" w:hAnsi="Arial" w:cs="Arial"/>
          <w:sz w:val="22"/>
          <w:szCs w:val="22"/>
        </w:rPr>
        <w:t>Add</w:t>
      </w:r>
      <w:r w:rsidR="00192AA3">
        <w:rPr>
          <w:rFonts w:ascii="Arial" w:hAnsi="Arial" w:cs="Arial"/>
          <w:sz w:val="22"/>
          <w:szCs w:val="22"/>
        </w:rPr>
        <w:t>ress</w:t>
      </w:r>
      <w:r w:rsidRPr="004C4CF2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796/17/54M</w:t>
      </w:r>
      <w:r w:rsidRPr="004C4CF2">
        <w:rPr>
          <w:rFonts w:ascii="Arial" w:hAnsi="Arial" w:cs="Arial"/>
          <w:sz w:val="22"/>
          <w:szCs w:val="22"/>
        </w:rPr>
        <w:t xml:space="preserve"> Le Duc Tho Street, Ward 15, GoVap District, HCMC. </w:t>
      </w:r>
    </w:p>
    <w:p w14:paraId="52EE5FF0" w14:textId="31E6A1EF" w:rsidR="009656C7" w:rsidRPr="004C4CF2" w:rsidRDefault="009656C7" w:rsidP="009656C7">
      <w:pPr>
        <w:jc w:val="both"/>
        <w:rPr>
          <w:rFonts w:ascii="Arial" w:hAnsi="Arial" w:cs="Arial"/>
          <w:sz w:val="22"/>
          <w:szCs w:val="22"/>
        </w:rPr>
      </w:pPr>
    </w:p>
    <w:p w14:paraId="534D0D75" w14:textId="267C43F6" w:rsidR="009656C7" w:rsidRDefault="009656C7" w:rsidP="00AE725A">
      <w:pPr>
        <w:spacing w:after="0"/>
        <w:jc w:val="center"/>
        <w:rPr>
          <w:rFonts w:ascii="Tahoma" w:hAnsi="Tahoma" w:cs="Tahoma"/>
          <w:sz w:val="32"/>
          <w:szCs w:val="32"/>
        </w:rPr>
      </w:pPr>
    </w:p>
    <w:p w14:paraId="2A1B4B6E" w14:textId="0CC455AE" w:rsidR="00A568D9" w:rsidRPr="00BA5059" w:rsidRDefault="65CCE64C" w:rsidP="00C92F20">
      <w:pPr>
        <w:pStyle w:val="StyleStyleHeading3BottomSinglesolidlineAuto075ptLi"/>
        <w:spacing w:before="360" w:after="240" w:line="312" w:lineRule="auto"/>
        <w:rPr>
          <w:rFonts w:ascii="Tahoma" w:hAnsi="Tahoma" w:cs="Tahoma"/>
          <w:color w:val="FF0000"/>
          <w:sz w:val="22"/>
          <w:szCs w:val="22"/>
        </w:rPr>
      </w:pPr>
      <w:r w:rsidRPr="00BA5059">
        <w:rPr>
          <w:rFonts w:ascii="Tahoma" w:hAnsi="Tahoma" w:cs="Tahoma"/>
          <w:color w:val="FF0000"/>
          <w:sz w:val="22"/>
          <w:szCs w:val="22"/>
        </w:rPr>
        <w:t>SUMMARY</w:t>
      </w:r>
    </w:p>
    <w:p w14:paraId="56D832DC" w14:textId="7B8B2F17" w:rsidR="00ED7D48" w:rsidRDefault="00ED7D48" w:rsidP="11962806">
      <w:pPr>
        <w:pStyle w:val="Heading4"/>
        <w:spacing w:line="312" w:lineRule="auto"/>
        <w:jc w:val="both"/>
        <w:rPr>
          <w:rFonts w:ascii="Tahoma" w:eastAsia="Tahoma" w:hAnsi="Tahoma" w:cs="Tahoma"/>
          <w:b w:val="0"/>
          <w:bCs w:val="0"/>
          <w:i w:val="0"/>
          <w:iCs w:val="0"/>
          <w:color w:val="auto"/>
          <w:sz w:val="22"/>
          <w:szCs w:val="22"/>
          <w:lang w:eastAsia="en-US"/>
        </w:rPr>
      </w:pPr>
      <w:r w:rsidRPr="00ED7D48">
        <w:rPr>
          <w:rFonts w:ascii="Tahoma" w:eastAsia="Tahoma" w:hAnsi="Tahoma" w:cs="Tahoma"/>
          <w:b w:val="0"/>
          <w:bCs w:val="0"/>
          <w:i w:val="0"/>
          <w:iCs w:val="0"/>
          <w:color w:val="auto"/>
          <w:sz w:val="22"/>
          <w:szCs w:val="22"/>
          <w:lang w:eastAsia="en-US"/>
        </w:rPr>
        <w:t xml:space="preserve">Have experience with over 13 years of software development in designing and developing software applications, web applications.  </w:t>
      </w:r>
      <w:r w:rsidRPr="00BA5059">
        <w:rPr>
          <w:rFonts w:ascii="Tahoma" w:eastAsia="Tahoma" w:hAnsi="Tahoma" w:cs="Tahoma"/>
          <w:b w:val="0"/>
          <w:bCs w:val="0"/>
          <w:i w:val="0"/>
          <w:iCs w:val="0"/>
          <w:color w:val="000000" w:themeColor="text1"/>
          <w:sz w:val="22"/>
          <w:szCs w:val="22"/>
          <w:lang w:eastAsia="en-US"/>
        </w:rPr>
        <w:t>Strong knowledge in .Net</w:t>
      </w:r>
      <w:r w:rsidRPr="00ED7D48">
        <w:rPr>
          <w:rFonts w:ascii="Tahoma" w:eastAsia="Tahoma" w:hAnsi="Tahoma" w:cs="Tahoma"/>
          <w:b w:val="0"/>
          <w:bCs w:val="0"/>
          <w:i w:val="0"/>
          <w:iCs w:val="0"/>
          <w:color w:val="auto"/>
          <w:sz w:val="22"/>
          <w:szCs w:val="22"/>
          <w:lang w:eastAsia="en-US"/>
        </w:rPr>
        <w:t xml:space="preserve"> technology and fluent with HTML, CSS, JavaScript, and .Net frameworks, Entity Framework</w:t>
      </w:r>
      <w:r w:rsidR="00FD08B2">
        <w:rPr>
          <w:rFonts w:ascii="Tahoma" w:eastAsia="Tahoma" w:hAnsi="Tahoma" w:cs="Tahoma"/>
          <w:b w:val="0"/>
          <w:bCs w:val="0"/>
          <w:i w:val="0"/>
          <w:iCs w:val="0"/>
          <w:color w:val="auto"/>
          <w:sz w:val="22"/>
          <w:szCs w:val="22"/>
          <w:lang w:eastAsia="en-US"/>
        </w:rPr>
        <w:t>, .Net Core, Web API</w:t>
      </w:r>
      <w:r w:rsidRPr="00ED7D48">
        <w:rPr>
          <w:rFonts w:ascii="Tahoma" w:eastAsia="Tahoma" w:hAnsi="Tahoma" w:cs="Tahoma"/>
          <w:b w:val="0"/>
          <w:bCs w:val="0"/>
          <w:i w:val="0"/>
          <w:iCs w:val="0"/>
          <w:color w:val="auto"/>
          <w:sz w:val="22"/>
          <w:szCs w:val="22"/>
          <w:lang w:eastAsia="en-US"/>
        </w:rPr>
        <w:t>, Abp Framework</w:t>
      </w:r>
      <w:r w:rsidR="00FD08B2">
        <w:rPr>
          <w:rFonts w:ascii="Tahoma" w:eastAsia="Tahoma" w:hAnsi="Tahoma" w:cs="Tahoma"/>
          <w:b w:val="0"/>
          <w:bCs w:val="0"/>
          <w:i w:val="0"/>
          <w:iCs w:val="0"/>
          <w:color w:val="auto"/>
          <w:sz w:val="22"/>
          <w:szCs w:val="22"/>
          <w:lang w:eastAsia="en-US"/>
        </w:rPr>
        <w:t>,…..</w:t>
      </w:r>
      <w:r w:rsidRPr="00ED7D48">
        <w:rPr>
          <w:rFonts w:ascii="Tahoma" w:eastAsia="Tahoma" w:hAnsi="Tahoma" w:cs="Tahoma"/>
          <w:b w:val="0"/>
          <w:bCs w:val="0"/>
          <w:i w:val="0"/>
          <w:iCs w:val="0"/>
          <w:color w:val="auto"/>
          <w:sz w:val="22"/>
          <w:szCs w:val="22"/>
          <w:lang w:eastAsia="en-US"/>
        </w:rPr>
        <w:t>. Enthusiastic, responsible, hard-working person. Good communication and working well in a team environment. </w:t>
      </w:r>
    </w:p>
    <w:p w14:paraId="63633F91" w14:textId="77777777" w:rsidR="0061459D" w:rsidRPr="004C4CF2" w:rsidRDefault="0061459D" w:rsidP="0061459D">
      <w:pPr>
        <w:pStyle w:val="StylenoidunghoathiJustified1"/>
        <w:numPr>
          <w:ilvl w:val="0"/>
          <w:numId w:val="0"/>
        </w:numPr>
        <w:rPr>
          <w:rFonts w:ascii="Arial" w:hAnsi="Arial" w:cs="Arial"/>
          <w:sz w:val="22"/>
          <w:szCs w:val="22"/>
        </w:rPr>
      </w:pPr>
      <w:r w:rsidRPr="004C4CF2">
        <w:rPr>
          <w:rFonts w:ascii="Arial" w:hAnsi="Arial" w:cs="Arial"/>
          <w:sz w:val="22"/>
          <w:szCs w:val="22"/>
        </w:rPr>
        <w:t>To apply my knowledge and enhance hands-on experience by being a part of the company</w:t>
      </w:r>
    </w:p>
    <w:p w14:paraId="718A79FC" w14:textId="77777777" w:rsidR="0061459D" w:rsidRPr="004C4CF2" w:rsidRDefault="0061459D" w:rsidP="0061459D">
      <w:pPr>
        <w:pStyle w:val="StylenoidunghoathiJustified1"/>
        <w:numPr>
          <w:ilvl w:val="0"/>
          <w:numId w:val="0"/>
        </w:numPr>
        <w:spacing w:after="120"/>
        <w:rPr>
          <w:rFonts w:ascii="Arial" w:hAnsi="Arial" w:cs="Arial"/>
          <w:sz w:val="22"/>
          <w:szCs w:val="22"/>
        </w:rPr>
      </w:pPr>
      <w:r w:rsidRPr="004C4CF2">
        <w:rPr>
          <w:rFonts w:ascii="Arial" w:hAnsi="Arial" w:cs="Arial"/>
          <w:sz w:val="22"/>
          <w:szCs w:val="22"/>
        </w:rPr>
        <w:t>To seek a rewarding career development through the mutual success with the company, with ultimate goal of becoming professional as IT Technician.</w:t>
      </w:r>
    </w:p>
    <w:p w14:paraId="083E9192" w14:textId="77777777" w:rsidR="0061459D" w:rsidRPr="0061459D" w:rsidRDefault="0061459D" w:rsidP="0061459D">
      <w:pPr>
        <w:rPr>
          <w:rFonts w:eastAsia="Tahoma"/>
          <w:lang w:eastAsia="en-US"/>
        </w:rPr>
      </w:pPr>
    </w:p>
    <w:p w14:paraId="75E8C010" w14:textId="1676639D" w:rsidR="00DB3DFE" w:rsidRPr="00BA5059" w:rsidRDefault="67E62689" w:rsidP="11962806">
      <w:pPr>
        <w:pStyle w:val="Heading4"/>
        <w:spacing w:line="312" w:lineRule="auto"/>
        <w:jc w:val="both"/>
        <w:rPr>
          <w:rFonts w:ascii="Tahoma" w:hAnsi="Tahoma" w:cs="Tahoma"/>
          <w:color w:val="FF0000"/>
          <w:sz w:val="22"/>
          <w:szCs w:val="22"/>
        </w:rPr>
      </w:pPr>
      <w:r w:rsidRPr="00BA5059">
        <w:rPr>
          <w:rFonts w:ascii="Tahoma" w:hAnsi="Tahoma" w:cs="Tahoma"/>
          <w:color w:val="FF0000"/>
          <w:sz w:val="22"/>
          <w:szCs w:val="22"/>
        </w:rPr>
        <w:t>Specialties</w:t>
      </w:r>
    </w:p>
    <w:p w14:paraId="57E24915" w14:textId="77777777" w:rsidR="00F7499B" w:rsidRPr="00C2214E" w:rsidRDefault="00F7499B" w:rsidP="00F7499B">
      <w:pPr>
        <w:pStyle w:val="ListBullet"/>
        <w:tabs>
          <w:tab w:val="clear" w:pos="360"/>
        </w:tabs>
        <w:spacing w:line="360" w:lineRule="auto"/>
        <w:ind w:left="720"/>
        <w:rPr>
          <w:rFonts w:ascii="Tahoma" w:hAnsi="Tahoma" w:cs="Tahoma"/>
          <w:sz w:val="22"/>
          <w:szCs w:val="22"/>
        </w:rPr>
      </w:pPr>
      <w:r w:rsidRPr="00C2214E">
        <w:rPr>
          <w:rFonts w:ascii="Tahoma" w:hAnsi="Tahoma" w:cs="Tahoma"/>
          <w:sz w:val="22"/>
          <w:szCs w:val="22"/>
        </w:rPr>
        <w:t>Strong knowledge of web development and databases. </w:t>
      </w:r>
    </w:p>
    <w:p w14:paraId="1F1A8D76" w14:textId="7CD43E45" w:rsidR="00F7499B" w:rsidRPr="00C2214E" w:rsidRDefault="00F7499B" w:rsidP="00F7499B">
      <w:pPr>
        <w:pStyle w:val="ListBullet"/>
        <w:tabs>
          <w:tab w:val="clear" w:pos="360"/>
        </w:tabs>
        <w:spacing w:line="360" w:lineRule="auto"/>
        <w:ind w:left="720"/>
        <w:rPr>
          <w:rFonts w:ascii="Tahoma" w:hAnsi="Tahoma" w:cs="Tahoma"/>
          <w:sz w:val="22"/>
          <w:szCs w:val="22"/>
        </w:rPr>
      </w:pPr>
      <w:r w:rsidRPr="00C2214E">
        <w:rPr>
          <w:rFonts w:ascii="Tahoma" w:hAnsi="Tahoma" w:cs="Tahoma"/>
          <w:sz w:val="22"/>
          <w:szCs w:val="22"/>
        </w:rPr>
        <w:t>Strong experience with .NET language and .Net frameworks such as Web MVC, Asp.net Core, Web services, Web API</w:t>
      </w:r>
      <w:r w:rsidR="00FD08B2">
        <w:rPr>
          <w:rFonts w:ascii="Tahoma" w:hAnsi="Tahoma" w:cs="Tahoma"/>
          <w:sz w:val="22"/>
          <w:szCs w:val="22"/>
        </w:rPr>
        <w:t>, Microservice, Restful API</w:t>
      </w:r>
      <w:r w:rsidRPr="00C2214E">
        <w:rPr>
          <w:rFonts w:ascii="Tahoma" w:hAnsi="Tahoma" w:cs="Tahoma"/>
          <w:sz w:val="22"/>
          <w:szCs w:val="22"/>
        </w:rPr>
        <w:t xml:space="preserve"> and Hibernate</w:t>
      </w:r>
      <w:r w:rsidR="00745E10">
        <w:rPr>
          <w:rFonts w:ascii="Tahoma" w:hAnsi="Tahoma" w:cs="Tahoma"/>
          <w:sz w:val="22"/>
          <w:szCs w:val="22"/>
        </w:rPr>
        <w:t>, Rabbit MQ, Kafka.</w:t>
      </w:r>
    </w:p>
    <w:p w14:paraId="58B1B1BF" w14:textId="77777777" w:rsidR="00F7499B" w:rsidRPr="00C2214E" w:rsidRDefault="00F7499B" w:rsidP="00F7499B">
      <w:pPr>
        <w:pStyle w:val="ListBullet"/>
        <w:tabs>
          <w:tab w:val="clear" w:pos="360"/>
        </w:tabs>
        <w:spacing w:line="360" w:lineRule="auto"/>
        <w:ind w:left="720"/>
        <w:rPr>
          <w:rFonts w:ascii="Tahoma" w:hAnsi="Tahoma" w:cs="Tahoma"/>
          <w:sz w:val="22"/>
          <w:szCs w:val="22"/>
        </w:rPr>
      </w:pPr>
      <w:r w:rsidRPr="00C2214E">
        <w:rPr>
          <w:rFonts w:ascii="Tahoma" w:hAnsi="Tahoma" w:cs="Tahoma"/>
          <w:sz w:val="22"/>
          <w:szCs w:val="22"/>
        </w:rPr>
        <w:t>Experience in designing and developing RESTful APIs. </w:t>
      </w:r>
    </w:p>
    <w:p w14:paraId="33FCC9F9" w14:textId="5375E021" w:rsidR="00F7499B" w:rsidRPr="00F7499B" w:rsidRDefault="00F7499B" w:rsidP="00F7499B">
      <w:pPr>
        <w:pStyle w:val="ListBullet"/>
        <w:tabs>
          <w:tab w:val="clear" w:pos="360"/>
        </w:tabs>
        <w:spacing w:line="360" w:lineRule="auto"/>
        <w:ind w:left="720"/>
        <w:rPr>
          <w:rFonts w:ascii="Tahoma" w:hAnsi="Tahoma" w:cs="Tahoma"/>
          <w:sz w:val="22"/>
          <w:szCs w:val="22"/>
        </w:rPr>
      </w:pPr>
      <w:r w:rsidRPr="00F7499B">
        <w:rPr>
          <w:rFonts w:ascii="Tahoma" w:hAnsi="Tahoma" w:cs="Tahoma"/>
          <w:sz w:val="22"/>
          <w:szCs w:val="22"/>
        </w:rPr>
        <w:t>Experience in Frontend development using JavaScript libraries such as jQuery</w:t>
      </w:r>
      <w:r w:rsidR="00FD08B2">
        <w:rPr>
          <w:rFonts w:ascii="Tahoma" w:hAnsi="Tahoma" w:cs="Tahoma"/>
          <w:sz w:val="22"/>
          <w:szCs w:val="22"/>
        </w:rPr>
        <w:t>, NodeJs, React</w:t>
      </w:r>
      <w:r w:rsidR="00745E10">
        <w:rPr>
          <w:rFonts w:ascii="Tahoma" w:hAnsi="Tahoma" w:cs="Tahoma"/>
          <w:sz w:val="22"/>
          <w:szCs w:val="22"/>
        </w:rPr>
        <w:t xml:space="preserve">Js. </w:t>
      </w:r>
      <w:r w:rsidRPr="00F7499B">
        <w:rPr>
          <w:rFonts w:ascii="Tahoma" w:hAnsi="Tahoma" w:cs="Tahoma"/>
          <w:sz w:val="22"/>
          <w:szCs w:val="22"/>
        </w:rPr>
        <w:t>  </w:t>
      </w:r>
    </w:p>
    <w:p w14:paraId="03DD2A48" w14:textId="77777777" w:rsidR="00F7499B" w:rsidRPr="00F7499B" w:rsidRDefault="00F7499B" w:rsidP="00F7499B">
      <w:pPr>
        <w:pStyle w:val="ListBullet"/>
        <w:tabs>
          <w:tab w:val="clear" w:pos="360"/>
        </w:tabs>
        <w:spacing w:line="360" w:lineRule="auto"/>
        <w:ind w:left="720"/>
        <w:rPr>
          <w:rFonts w:ascii="Tahoma" w:hAnsi="Tahoma" w:cs="Tahoma"/>
          <w:sz w:val="22"/>
          <w:szCs w:val="22"/>
        </w:rPr>
      </w:pPr>
      <w:r w:rsidRPr="00F7499B">
        <w:rPr>
          <w:rFonts w:ascii="Tahoma" w:hAnsi="Tahoma" w:cs="Tahoma"/>
          <w:sz w:val="22"/>
          <w:szCs w:val="22"/>
        </w:rPr>
        <w:t>Experience with MSSQL Server, Oracle, MySQL, PostgreSQL, Elastic search … </w:t>
      </w:r>
    </w:p>
    <w:p w14:paraId="56ABB0F2" w14:textId="77777777" w:rsidR="00F7499B" w:rsidRPr="00F7499B" w:rsidRDefault="00F7499B" w:rsidP="00F7499B">
      <w:pPr>
        <w:pStyle w:val="ListBullet"/>
        <w:tabs>
          <w:tab w:val="clear" w:pos="360"/>
        </w:tabs>
        <w:spacing w:line="360" w:lineRule="auto"/>
        <w:ind w:left="720"/>
        <w:rPr>
          <w:rFonts w:ascii="Tahoma" w:hAnsi="Tahoma" w:cs="Tahoma"/>
          <w:sz w:val="22"/>
          <w:szCs w:val="22"/>
        </w:rPr>
      </w:pPr>
      <w:r w:rsidRPr="00F7499B">
        <w:rPr>
          <w:rFonts w:ascii="Tahoma" w:hAnsi="Tahoma" w:cs="Tahoma"/>
          <w:sz w:val="22"/>
          <w:szCs w:val="22"/>
        </w:rPr>
        <w:t>Apply best practices &amp; patterns to optimize coding and database performance. </w:t>
      </w:r>
    </w:p>
    <w:p w14:paraId="13B014E0" w14:textId="77777777" w:rsidR="00F7499B" w:rsidRPr="00C2214E" w:rsidRDefault="00F7499B" w:rsidP="00F7499B">
      <w:pPr>
        <w:pStyle w:val="ListBullet"/>
        <w:tabs>
          <w:tab w:val="clear" w:pos="360"/>
        </w:tabs>
        <w:spacing w:line="360" w:lineRule="auto"/>
        <w:ind w:left="720"/>
        <w:rPr>
          <w:rFonts w:ascii="Tahoma" w:hAnsi="Tahoma" w:cs="Tahoma"/>
          <w:sz w:val="22"/>
          <w:szCs w:val="22"/>
        </w:rPr>
      </w:pPr>
      <w:r w:rsidRPr="00C2214E">
        <w:rPr>
          <w:rFonts w:ascii="Tahoma" w:hAnsi="Tahoma" w:cs="Tahoma"/>
          <w:sz w:val="22"/>
          <w:szCs w:val="22"/>
        </w:rPr>
        <w:t>Ability to research new technology quickly. </w:t>
      </w:r>
    </w:p>
    <w:p w14:paraId="651D8A7F" w14:textId="77777777" w:rsidR="00F7499B" w:rsidRPr="00F7499B" w:rsidRDefault="00F7499B" w:rsidP="00F7499B">
      <w:pPr>
        <w:pStyle w:val="ListBullet"/>
        <w:tabs>
          <w:tab w:val="clear" w:pos="360"/>
        </w:tabs>
        <w:spacing w:line="360" w:lineRule="auto"/>
        <w:ind w:left="720"/>
        <w:rPr>
          <w:rFonts w:ascii="Tahoma" w:hAnsi="Tahoma" w:cs="Tahoma"/>
          <w:sz w:val="22"/>
          <w:szCs w:val="22"/>
        </w:rPr>
      </w:pPr>
      <w:r w:rsidRPr="00F7499B">
        <w:rPr>
          <w:rFonts w:ascii="Tahoma" w:hAnsi="Tahoma" w:cs="Tahoma"/>
          <w:sz w:val="22"/>
          <w:szCs w:val="22"/>
        </w:rPr>
        <w:t>Easy to adapt to the under-pressure working environment.  </w:t>
      </w:r>
    </w:p>
    <w:p w14:paraId="39572206" w14:textId="77777777" w:rsidR="00F7499B" w:rsidRPr="00F7499B" w:rsidRDefault="00F7499B" w:rsidP="00F7499B">
      <w:pPr>
        <w:pStyle w:val="ListBullet"/>
        <w:tabs>
          <w:tab w:val="clear" w:pos="360"/>
        </w:tabs>
        <w:spacing w:line="360" w:lineRule="auto"/>
        <w:ind w:left="720"/>
        <w:rPr>
          <w:rFonts w:ascii="Tahoma" w:hAnsi="Tahoma" w:cs="Tahoma"/>
          <w:sz w:val="22"/>
          <w:szCs w:val="22"/>
        </w:rPr>
      </w:pPr>
      <w:r w:rsidRPr="00C2214E">
        <w:rPr>
          <w:rFonts w:ascii="Tahoma" w:hAnsi="Tahoma" w:cs="Tahoma"/>
          <w:sz w:val="22"/>
          <w:szCs w:val="22"/>
        </w:rPr>
        <w:t>Good at teamwork and communication.</w:t>
      </w:r>
      <w:r w:rsidRPr="00F7499B">
        <w:rPr>
          <w:rFonts w:ascii="Tahoma" w:hAnsi="Tahoma" w:cs="Tahoma"/>
          <w:sz w:val="22"/>
          <w:szCs w:val="22"/>
        </w:rPr>
        <w:t> </w:t>
      </w:r>
    </w:p>
    <w:p w14:paraId="4087452F" w14:textId="77777777" w:rsidR="00DB3DFE" w:rsidRPr="00BA5059" w:rsidRDefault="00DB3DFE" w:rsidP="11962806">
      <w:pPr>
        <w:pStyle w:val="Heading4"/>
        <w:spacing w:line="312" w:lineRule="auto"/>
        <w:jc w:val="both"/>
        <w:rPr>
          <w:rFonts w:ascii="Tahoma" w:hAnsi="Tahoma" w:cs="Tahoma"/>
          <w:color w:val="FF0000"/>
          <w:sz w:val="22"/>
          <w:szCs w:val="22"/>
        </w:rPr>
      </w:pPr>
      <w:r w:rsidRPr="00BA5059">
        <w:rPr>
          <w:rFonts w:ascii="Tahoma" w:hAnsi="Tahoma" w:cs="Tahoma"/>
          <w:color w:val="FF0000"/>
          <w:sz w:val="22"/>
          <w:szCs w:val="22"/>
        </w:rPr>
        <w:t>Industry Experience</w:t>
      </w:r>
    </w:p>
    <w:p w14:paraId="457694AE" w14:textId="0B561D10" w:rsidR="00514287" w:rsidRPr="00514287" w:rsidRDefault="00514287" w:rsidP="00514287">
      <w:pPr>
        <w:pStyle w:val="ListParagraph"/>
        <w:numPr>
          <w:ilvl w:val="0"/>
          <w:numId w:val="57"/>
        </w:numPr>
      </w:pPr>
      <w:r w:rsidRPr="005F0B3D">
        <w:rPr>
          <w:rFonts w:ascii="Tahoma" w:hAnsi="Tahoma" w:cs="Tahoma"/>
          <w:sz w:val="22"/>
          <w:szCs w:val="22"/>
        </w:rPr>
        <w:t xml:space="preserve">Experience in various domains: </w:t>
      </w:r>
      <w:r w:rsidRPr="00881742">
        <w:rPr>
          <w:rFonts w:ascii="Tahoma" w:hAnsi="Tahoma" w:cs="Tahoma"/>
          <w:color w:val="000000"/>
          <w:sz w:val="22"/>
          <w:szCs w:val="22"/>
          <w:shd w:val="clear" w:color="auto" w:fill="FFFFFF"/>
        </w:rPr>
        <w:t>HealthCare, Finances, Pharmacy.</w:t>
      </w:r>
    </w:p>
    <w:p w14:paraId="7F7F3B86" w14:textId="5F9CC8C9" w:rsidR="00514287" w:rsidRPr="00514287" w:rsidRDefault="00514287" w:rsidP="00514287">
      <w:pPr>
        <w:rPr>
          <w:rFonts w:ascii="Tahoma" w:hAnsi="Tahoma" w:cs="Tahoma"/>
          <w:b/>
          <w:bCs/>
          <w:i/>
          <w:iCs/>
          <w:sz w:val="22"/>
          <w:szCs w:val="22"/>
        </w:rPr>
      </w:pPr>
      <w:r w:rsidRPr="00BA5059">
        <w:rPr>
          <w:rFonts w:ascii="Tahoma" w:hAnsi="Tahoma" w:cs="Tahoma"/>
          <w:b/>
          <w:bCs/>
          <w:i/>
          <w:iCs/>
          <w:color w:val="FF0000"/>
          <w:sz w:val="22"/>
          <w:szCs w:val="22"/>
        </w:rPr>
        <w:lastRenderedPageBreak/>
        <w:t>Languages</w:t>
      </w:r>
      <w:r w:rsidRPr="00514287">
        <w:rPr>
          <w:rFonts w:ascii="Tahoma" w:hAnsi="Tahoma" w:cs="Tahoma"/>
          <w:b/>
          <w:bCs/>
          <w:i/>
          <w:iCs/>
          <w:sz w:val="22"/>
          <w:szCs w:val="22"/>
        </w:rPr>
        <w:t>:</w:t>
      </w:r>
    </w:p>
    <w:p w14:paraId="758D07BC" w14:textId="77777777" w:rsidR="00514287" w:rsidRPr="00514287" w:rsidRDefault="00514287" w:rsidP="00514287">
      <w:pPr>
        <w:rPr>
          <w:rFonts w:ascii="Tahoma" w:hAnsi="Tahoma" w:cs="Tahoma"/>
        </w:rPr>
      </w:pPr>
    </w:p>
    <w:p w14:paraId="5938F812" w14:textId="778ED540" w:rsidR="00514287" w:rsidRPr="004C4CF2" w:rsidRDefault="00514287" w:rsidP="00514287">
      <w:pPr>
        <w:pStyle w:val="lietke3cot"/>
        <w:numPr>
          <w:ilvl w:val="0"/>
          <w:numId w:val="10"/>
        </w:numPr>
        <w:tabs>
          <w:tab w:val="clear" w:pos="1080"/>
          <w:tab w:val="clear" w:pos="5580"/>
          <w:tab w:val="clear" w:pos="9540"/>
        </w:tabs>
        <w:jc w:val="both"/>
        <w:rPr>
          <w:rFonts w:ascii="Arial" w:hAnsi="Arial" w:cs="Arial"/>
          <w:sz w:val="22"/>
          <w:szCs w:val="22"/>
        </w:rPr>
      </w:pPr>
      <w:r w:rsidRPr="004C4CF2">
        <w:rPr>
          <w:rFonts w:ascii="Arial" w:hAnsi="Arial" w:cs="Arial"/>
          <w:sz w:val="22"/>
          <w:szCs w:val="22"/>
        </w:rPr>
        <w:t xml:space="preserve">English: TOEIC score from </w:t>
      </w:r>
      <w:r>
        <w:rPr>
          <w:rFonts w:ascii="Arial" w:hAnsi="Arial" w:cs="Arial"/>
          <w:sz w:val="22"/>
          <w:szCs w:val="22"/>
        </w:rPr>
        <w:t>VUS</w:t>
      </w:r>
      <w:r w:rsidRPr="004C4CF2">
        <w:rPr>
          <w:rFonts w:ascii="Arial" w:hAnsi="Arial" w:cs="Arial"/>
          <w:sz w:val="22"/>
          <w:szCs w:val="22"/>
        </w:rPr>
        <w:t xml:space="preserve"> school</w:t>
      </w:r>
      <w:r>
        <w:rPr>
          <w:rFonts w:ascii="Arial" w:hAnsi="Arial" w:cs="Arial"/>
          <w:sz w:val="22"/>
          <w:szCs w:val="22"/>
        </w:rPr>
        <w:t xml:space="preserve">, English Score level B1. </w:t>
      </w:r>
      <w:r w:rsidRPr="004C4CF2">
        <w:rPr>
          <w:rFonts w:ascii="Arial" w:hAnsi="Arial" w:cs="Arial"/>
          <w:sz w:val="22"/>
          <w:szCs w:val="22"/>
        </w:rPr>
        <w:t xml:space="preserve"> </w:t>
      </w:r>
    </w:p>
    <w:p w14:paraId="6638EDEE" w14:textId="77777777" w:rsidR="00514287" w:rsidRPr="004C4CF2" w:rsidRDefault="00514287" w:rsidP="00514287">
      <w:pPr>
        <w:pStyle w:val="lietke3cot"/>
        <w:numPr>
          <w:ilvl w:val="0"/>
          <w:numId w:val="10"/>
        </w:numPr>
        <w:tabs>
          <w:tab w:val="clear" w:pos="1080"/>
          <w:tab w:val="clear" w:pos="5580"/>
          <w:tab w:val="clear" w:pos="9540"/>
        </w:tabs>
        <w:jc w:val="both"/>
        <w:rPr>
          <w:rFonts w:ascii="Arial" w:hAnsi="Arial" w:cs="Arial"/>
          <w:sz w:val="22"/>
          <w:szCs w:val="22"/>
        </w:rPr>
      </w:pPr>
      <w:r w:rsidRPr="004C4CF2">
        <w:rPr>
          <w:rFonts w:ascii="Arial" w:hAnsi="Arial" w:cs="Arial"/>
          <w:sz w:val="22"/>
          <w:szCs w:val="22"/>
        </w:rPr>
        <w:t>Good command of Information Technology English</w:t>
      </w:r>
    </w:p>
    <w:p w14:paraId="310CB43B" w14:textId="68E1AFF0" w:rsidR="00514287" w:rsidRPr="004C4CF2" w:rsidRDefault="00514287" w:rsidP="00514287">
      <w:pPr>
        <w:numPr>
          <w:ilvl w:val="0"/>
          <w:numId w:val="10"/>
        </w:numPr>
        <w:suppressAutoHyphens/>
        <w:overflowPunct/>
        <w:autoSpaceDE/>
        <w:autoSpaceDN/>
        <w:adjustRightInd/>
        <w:spacing w:after="120" w:line="240" w:lineRule="auto"/>
        <w:jc w:val="both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TOEIC: 6</w:t>
      </w:r>
      <w:r w:rsidRPr="004C4CF2">
        <w:rPr>
          <w:rFonts w:ascii="Arial" w:hAnsi="Arial" w:cs="Arial"/>
          <w:sz w:val="22"/>
          <w:szCs w:val="22"/>
        </w:rPr>
        <w:t>00</w:t>
      </w:r>
      <w:r>
        <w:rPr>
          <w:rFonts w:ascii="Arial" w:hAnsi="Arial" w:cs="Arial"/>
          <w:sz w:val="22"/>
          <w:szCs w:val="22"/>
        </w:rPr>
        <w:t>.</w:t>
      </w:r>
      <w:r w:rsidRPr="004C4CF2">
        <w:rPr>
          <w:rFonts w:ascii="Arial" w:hAnsi="Arial" w:cs="Arial"/>
          <w:sz w:val="22"/>
          <w:szCs w:val="22"/>
        </w:rPr>
        <w:t xml:space="preserve"> </w:t>
      </w:r>
    </w:p>
    <w:p w14:paraId="4A5E6FCA" w14:textId="352782E6" w:rsidR="00514287" w:rsidRPr="004C4CF2" w:rsidRDefault="00514287" w:rsidP="00514287">
      <w:pPr>
        <w:numPr>
          <w:ilvl w:val="0"/>
          <w:numId w:val="10"/>
        </w:numPr>
        <w:suppressAutoHyphens/>
        <w:overflowPunct/>
        <w:autoSpaceDE/>
        <w:autoSpaceDN/>
        <w:adjustRightInd/>
        <w:spacing w:after="120" w:line="240" w:lineRule="auto"/>
        <w:jc w:val="both"/>
        <w:textAlignment w:val="auto"/>
        <w:rPr>
          <w:rFonts w:ascii="Arial" w:hAnsi="Arial" w:cs="Arial"/>
          <w:sz w:val="22"/>
          <w:szCs w:val="22"/>
        </w:rPr>
      </w:pPr>
      <w:r w:rsidRPr="004C4CF2">
        <w:rPr>
          <w:rFonts w:ascii="Arial" w:hAnsi="Arial" w:cs="Arial"/>
          <w:sz w:val="22"/>
          <w:szCs w:val="22"/>
        </w:rPr>
        <w:t>Japanese: Pre-Intermediate</w:t>
      </w:r>
    </w:p>
    <w:p w14:paraId="7873C219" w14:textId="219F3203" w:rsidR="004F527B" w:rsidRPr="004F527B" w:rsidRDefault="00881742" w:rsidP="00CB2DB1">
      <w:pPr>
        <w:pStyle w:val="ListParagraph"/>
        <w:spacing w:after="0" w:line="312" w:lineRule="auto"/>
        <w:jc w:val="both"/>
        <w:textAlignment w:val="auto"/>
        <w:rPr>
          <w:rFonts w:ascii="Tahoma" w:hAnsi="Tahoma" w:cs="Tahoma"/>
        </w:rPr>
      </w:pPr>
      <w:r w:rsidRPr="00881742">
        <w:rPr>
          <w:rFonts w:ascii="Tahoma" w:hAnsi="Tahoma" w:cs="Tahoma"/>
          <w:color w:val="000000"/>
          <w:sz w:val="22"/>
          <w:szCs w:val="22"/>
          <w:shd w:val="clear" w:color="auto" w:fill="FFFFFF"/>
        </w:rPr>
        <w:t> </w:t>
      </w:r>
    </w:p>
    <w:p w14:paraId="201334C9" w14:textId="4B34C54A" w:rsidR="00BD07AA" w:rsidRPr="00BA5059" w:rsidRDefault="00BD07AA" w:rsidP="11962806">
      <w:pPr>
        <w:pStyle w:val="StyleStyleHeading3BottomSinglesolidlineAuto075ptLi"/>
        <w:spacing w:before="360" w:after="240" w:line="312" w:lineRule="auto"/>
        <w:jc w:val="both"/>
        <w:rPr>
          <w:rFonts w:ascii="Tahoma" w:hAnsi="Tahoma" w:cs="Tahoma"/>
          <w:color w:val="FF0000"/>
          <w:sz w:val="22"/>
          <w:szCs w:val="22"/>
        </w:rPr>
      </w:pPr>
      <w:r w:rsidRPr="00BA5059">
        <w:rPr>
          <w:rFonts w:ascii="Tahoma" w:hAnsi="Tahoma" w:cs="Tahoma"/>
          <w:color w:val="FF0000"/>
          <w:sz w:val="22"/>
          <w:szCs w:val="22"/>
        </w:rPr>
        <w:t>TECHNICAL STACKS</w:t>
      </w:r>
    </w:p>
    <w:p w14:paraId="55868261" w14:textId="77777777" w:rsidR="00881742" w:rsidRPr="00881742" w:rsidRDefault="00881742" w:rsidP="00881742">
      <w:pPr>
        <w:pStyle w:val="ListBullet"/>
        <w:tabs>
          <w:tab w:val="clear" w:pos="360"/>
        </w:tabs>
        <w:spacing w:line="360" w:lineRule="auto"/>
        <w:ind w:left="720"/>
        <w:rPr>
          <w:rFonts w:ascii="Tahoma" w:hAnsi="Tahoma" w:cs="Tahoma"/>
          <w:sz w:val="22"/>
          <w:szCs w:val="22"/>
        </w:rPr>
      </w:pPr>
      <w:r w:rsidRPr="00881742">
        <w:rPr>
          <w:rFonts w:ascii="Tahoma" w:hAnsi="Tahoma" w:cs="Tahoma"/>
          <w:sz w:val="22"/>
          <w:szCs w:val="22"/>
        </w:rPr>
        <w:t xml:space="preserve">Languages: Java, </w:t>
      </w:r>
      <w:r w:rsidRPr="001E26FA">
        <w:rPr>
          <w:rFonts w:ascii="Tahoma" w:hAnsi="Tahoma" w:cs="Tahoma"/>
          <w:color w:val="FF0000"/>
          <w:sz w:val="22"/>
          <w:szCs w:val="22"/>
        </w:rPr>
        <w:t>JS, CSS, HTML, SQL, C#</w:t>
      </w:r>
      <w:r w:rsidRPr="00881742">
        <w:rPr>
          <w:rFonts w:ascii="Tahoma" w:hAnsi="Tahoma" w:cs="Tahoma"/>
          <w:sz w:val="22"/>
          <w:szCs w:val="22"/>
        </w:rPr>
        <w:t>. </w:t>
      </w:r>
    </w:p>
    <w:p w14:paraId="24449849" w14:textId="6C34C9CC" w:rsidR="00881742" w:rsidRPr="001E26FA" w:rsidRDefault="00881742" w:rsidP="00881742">
      <w:pPr>
        <w:pStyle w:val="ListBullet"/>
        <w:tabs>
          <w:tab w:val="clear" w:pos="360"/>
        </w:tabs>
        <w:spacing w:line="360" w:lineRule="auto"/>
        <w:ind w:left="720"/>
        <w:rPr>
          <w:rFonts w:ascii="Tahoma" w:hAnsi="Tahoma" w:cs="Tahoma"/>
          <w:color w:val="FF0000"/>
          <w:sz w:val="22"/>
          <w:szCs w:val="22"/>
        </w:rPr>
      </w:pPr>
      <w:r w:rsidRPr="001E26FA">
        <w:rPr>
          <w:rFonts w:ascii="Tahoma" w:hAnsi="Tahoma" w:cs="Tahoma"/>
          <w:color w:val="FF0000"/>
          <w:sz w:val="22"/>
          <w:szCs w:val="22"/>
        </w:rPr>
        <w:t>Web application: ASP.NET MVC, ASP.NET core MVC</w:t>
      </w:r>
      <w:r w:rsidR="007B5B9B" w:rsidRPr="001E26FA">
        <w:rPr>
          <w:rFonts w:ascii="Tahoma" w:hAnsi="Tahoma" w:cs="Tahoma"/>
          <w:color w:val="FF0000"/>
          <w:sz w:val="22"/>
          <w:szCs w:val="22"/>
        </w:rPr>
        <w:t>, .Net Core</w:t>
      </w:r>
      <w:r w:rsidR="005B3C33" w:rsidRPr="004C4CF2">
        <w:rPr>
          <w:rFonts w:ascii="Arial" w:hAnsi="Arial" w:cs="Arial"/>
          <w:sz w:val="22"/>
          <w:szCs w:val="22"/>
        </w:rPr>
        <w:t>, HTML, Java</w:t>
      </w:r>
      <w:r w:rsidR="00BA05B7">
        <w:rPr>
          <w:rFonts w:ascii="Arial" w:hAnsi="Arial" w:cs="Arial"/>
          <w:sz w:val="22"/>
          <w:szCs w:val="22"/>
        </w:rPr>
        <w:t>S</w:t>
      </w:r>
      <w:r w:rsidR="005B3C33" w:rsidRPr="004C4CF2">
        <w:rPr>
          <w:rFonts w:ascii="Arial" w:hAnsi="Arial" w:cs="Arial"/>
          <w:sz w:val="22"/>
          <w:szCs w:val="22"/>
        </w:rPr>
        <w:t>cript, PHP, CSS</w:t>
      </w:r>
      <w:r w:rsidR="00C8439F">
        <w:rPr>
          <w:rFonts w:ascii="Arial" w:hAnsi="Arial" w:cs="Arial"/>
          <w:sz w:val="22"/>
          <w:szCs w:val="22"/>
        </w:rPr>
        <w:t>,</w:t>
      </w:r>
      <w:r w:rsidR="00C8439F">
        <w:rPr>
          <w:rFonts w:ascii="Tahoma" w:hAnsi="Tahoma" w:cs="Tahoma"/>
          <w:color w:val="FF0000"/>
          <w:sz w:val="22"/>
          <w:szCs w:val="22"/>
        </w:rPr>
        <w:t xml:space="preserve"> </w:t>
      </w:r>
      <w:r w:rsidR="00C8439F" w:rsidRPr="00C8439F">
        <w:rPr>
          <w:rFonts w:ascii="Tahoma" w:hAnsi="Tahoma" w:cs="Tahoma"/>
          <w:sz w:val="22"/>
          <w:szCs w:val="22"/>
        </w:rPr>
        <w:t>Web API, Web Service, azure, AWS</w:t>
      </w:r>
    </w:p>
    <w:p w14:paraId="7692E236" w14:textId="402E767E" w:rsidR="00881742" w:rsidRPr="00881742" w:rsidRDefault="00881742" w:rsidP="00881742">
      <w:pPr>
        <w:pStyle w:val="ListBullet"/>
        <w:tabs>
          <w:tab w:val="clear" w:pos="360"/>
        </w:tabs>
        <w:spacing w:line="360" w:lineRule="auto"/>
        <w:ind w:left="720"/>
        <w:rPr>
          <w:rFonts w:ascii="Tahoma" w:hAnsi="Tahoma" w:cs="Tahoma"/>
          <w:sz w:val="22"/>
          <w:szCs w:val="22"/>
        </w:rPr>
      </w:pPr>
      <w:r w:rsidRPr="00881742">
        <w:rPr>
          <w:rFonts w:ascii="Tahoma" w:hAnsi="Tahoma" w:cs="Tahoma"/>
          <w:sz w:val="22"/>
          <w:szCs w:val="22"/>
        </w:rPr>
        <w:t>Windows Application: Win</w:t>
      </w:r>
      <w:r w:rsidR="00C8439F">
        <w:rPr>
          <w:rFonts w:ascii="Tahoma" w:hAnsi="Tahoma" w:cs="Tahoma"/>
          <w:sz w:val="22"/>
          <w:szCs w:val="22"/>
        </w:rPr>
        <w:t xml:space="preserve"> </w:t>
      </w:r>
      <w:r w:rsidRPr="00881742">
        <w:rPr>
          <w:rFonts w:ascii="Tahoma" w:hAnsi="Tahoma" w:cs="Tahoma"/>
          <w:sz w:val="22"/>
          <w:szCs w:val="22"/>
        </w:rPr>
        <w:t>Form, WPF, WCF, Dev Express. </w:t>
      </w:r>
    </w:p>
    <w:p w14:paraId="7BFD2C92" w14:textId="77777777" w:rsidR="00881742" w:rsidRPr="00881742" w:rsidRDefault="00881742" w:rsidP="00881742">
      <w:pPr>
        <w:pStyle w:val="ListBullet"/>
        <w:tabs>
          <w:tab w:val="clear" w:pos="360"/>
        </w:tabs>
        <w:spacing w:line="360" w:lineRule="auto"/>
        <w:ind w:left="720"/>
        <w:rPr>
          <w:rFonts w:ascii="Tahoma" w:hAnsi="Tahoma" w:cs="Tahoma"/>
          <w:sz w:val="22"/>
          <w:szCs w:val="22"/>
        </w:rPr>
      </w:pPr>
      <w:r w:rsidRPr="00881742">
        <w:rPr>
          <w:rFonts w:ascii="Tahoma" w:hAnsi="Tahoma" w:cs="Tahoma"/>
          <w:sz w:val="22"/>
          <w:szCs w:val="22"/>
        </w:rPr>
        <w:t xml:space="preserve">Framework: </w:t>
      </w:r>
      <w:r w:rsidRPr="001E26FA">
        <w:rPr>
          <w:rFonts w:ascii="Tahoma" w:hAnsi="Tahoma" w:cs="Tahoma"/>
          <w:color w:val="FF0000"/>
          <w:sz w:val="22"/>
          <w:szCs w:val="22"/>
        </w:rPr>
        <w:t>Entity Framework, Abp Framework</w:t>
      </w:r>
      <w:r w:rsidRPr="00881742">
        <w:rPr>
          <w:rFonts w:ascii="Tahoma" w:hAnsi="Tahoma" w:cs="Tahoma"/>
          <w:sz w:val="22"/>
          <w:szCs w:val="22"/>
        </w:rPr>
        <w:t>.  </w:t>
      </w:r>
    </w:p>
    <w:p w14:paraId="3AA3E017" w14:textId="77777777" w:rsidR="00881742" w:rsidRPr="00881742" w:rsidRDefault="00881742" w:rsidP="00881742">
      <w:pPr>
        <w:pStyle w:val="ListBullet"/>
        <w:tabs>
          <w:tab w:val="clear" w:pos="360"/>
        </w:tabs>
        <w:spacing w:line="360" w:lineRule="auto"/>
        <w:ind w:left="720"/>
        <w:rPr>
          <w:rFonts w:ascii="Tahoma" w:hAnsi="Tahoma" w:cs="Tahoma"/>
          <w:sz w:val="22"/>
          <w:szCs w:val="22"/>
        </w:rPr>
      </w:pPr>
      <w:r w:rsidRPr="00881742">
        <w:rPr>
          <w:rFonts w:ascii="Tahoma" w:hAnsi="Tahoma" w:cs="Tahoma"/>
          <w:sz w:val="22"/>
          <w:szCs w:val="22"/>
        </w:rPr>
        <w:t xml:space="preserve">Database: </w:t>
      </w:r>
      <w:r w:rsidRPr="001E26FA">
        <w:rPr>
          <w:rFonts w:ascii="Tahoma" w:hAnsi="Tahoma" w:cs="Tahoma"/>
          <w:color w:val="FF0000"/>
          <w:sz w:val="22"/>
          <w:szCs w:val="22"/>
        </w:rPr>
        <w:t>MSSQL, MySQL, Oracle</w:t>
      </w:r>
      <w:r w:rsidRPr="00881742">
        <w:rPr>
          <w:rFonts w:ascii="Tahoma" w:hAnsi="Tahoma" w:cs="Tahoma"/>
          <w:sz w:val="22"/>
          <w:szCs w:val="22"/>
        </w:rPr>
        <w:t>, PostgreSQL, MongoDB, Elasticsearch  </w:t>
      </w:r>
    </w:p>
    <w:p w14:paraId="3BD8A05B" w14:textId="77777777" w:rsidR="00881742" w:rsidRPr="00881742" w:rsidRDefault="00881742" w:rsidP="00881742">
      <w:pPr>
        <w:pStyle w:val="ListBullet"/>
        <w:tabs>
          <w:tab w:val="clear" w:pos="360"/>
        </w:tabs>
        <w:spacing w:line="360" w:lineRule="auto"/>
        <w:ind w:left="720"/>
        <w:rPr>
          <w:rFonts w:ascii="Tahoma" w:hAnsi="Tahoma" w:cs="Tahoma"/>
          <w:sz w:val="22"/>
          <w:szCs w:val="22"/>
        </w:rPr>
      </w:pPr>
      <w:r w:rsidRPr="00881742">
        <w:rPr>
          <w:rFonts w:ascii="Tahoma" w:hAnsi="Tahoma" w:cs="Tahoma"/>
          <w:sz w:val="22"/>
          <w:szCs w:val="22"/>
        </w:rPr>
        <w:t>ORM: Hibernate, JPA,. </w:t>
      </w:r>
    </w:p>
    <w:p w14:paraId="008CA046" w14:textId="77777777" w:rsidR="00881742" w:rsidRPr="00881742" w:rsidRDefault="00881742" w:rsidP="00881742">
      <w:pPr>
        <w:pStyle w:val="ListBullet"/>
        <w:tabs>
          <w:tab w:val="clear" w:pos="360"/>
        </w:tabs>
        <w:spacing w:line="360" w:lineRule="auto"/>
        <w:ind w:left="720"/>
        <w:rPr>
          <w:rFonts w:ascii="Tahoma" w:hAnsi="Tahoma" w:cs="Tahoma"/>
          <w:sz w:val="22"/>
          <w:szCs w:val="22"/>
        </w:rPr>
      </w:pPr>
      <w:r w:rsidRPr="00881742">
        <w:rPr>
          <w:rFonts w:ascii="Tahoma" w:hAnsi="Tahoma" w:cs="Tahoma"/>
          <w:sz w:val="22"/>
          <w:szCs w:val="22"/>
        </w:rPr>
        <w:t>CICD: SVN, Git, Jenkins, SonarQube. </w:t>
      </w:r>
    </w:p>
    <w:p w14:paraId="2DED4F69" w14:textId="77777777" w:rsidR="00881742" w:rsidRPr="00881742" w:rsidRDefault="00881742" w:rsidP="00881742">
      <w:pPr>
        <w:pStyle w:val="ListBullet"/>
        <w:tabs>
          <w:tab w:val="clear" w:pos="360"/>
        </w:tabs>
        <w:spacing w:line="360" w:lineRule="auto"/>
        <w:ind w:left="720"/>
        <w:rPr>
          <w:rFonts w:ascii="Tahoma" w:hAnsi="Tahoma" w:cs="Tahoma"/>
          <w:sz w:val="22"/>
          <w:szCs w:val="22"/>
        </w:rPr>
      </w:pPr>
      <w:r w:rsidRPr="00881742">
        <w:rPr>
          <w:rFonts w:ascii="Tahoma" w:hAnsi="Tahoma" w:cs="Tahoma"/>
          <w:sz w:val="22"/>
          <w:szCs w:val="22"/>
        </w:rPr>
        <w:t>Testing: NUnit, Postman, Talent Test </w:t>
      </w:r>
    </w:p>
    <w:p w14:paraId="040C288B" w14:textId="04F9039D" w:rsidR="00881742" w:rsidRPr="00881742" w:rsidRDefault="00881742" w:rsidP="00881742">
      <w:pPr>
        <w:pStyle w:val="ListBullet"/>
        <w:tabs>
          <w:tab w:val="clear" w:pos="360"/>
        </w:tabs>
        <w:spacing w:line="360" w:lineRule="auto"/>
        <w:ind w:left="720"/>
        <w:rPr>
          <w:rFonts w:ascii="Tahoma" w:hAnsi="Tahoma" w:cs="Tahoma"/>
          <w:sz w:val="22"/>
          <w:szCs w:val="22"/>
        </w:rPr>
      </w:pPr>
      <w:r w:rsidRPr="00881742">
        <w:rPr>
          <w:rFonts w:ascii="Tahoma" w:hAnsi="Tahoma" w:cs="Tahoma"/>
          <w:sz w:val="22"/>
          <w:szCs w:val="22"/>
        </w:rPr>
        <w:t>IDE</w:t>
      </w:r>
      <w:r w:rsidR="005B3C33">
        <w:rPr>
          <w:rFonts w:ascii="Tahoma" w:hAnsi="Tahoma" w:cs="Tahoma"/>
          <w:sz w:val="22"/>
          <w:szCs w:val="22"/>
        </w:rPr>
        <w:t>/ Programming tools</w:t>
      </w:r>
      <w:r w:rsidRPr="00881742">
        <w:rPr>
          <w:rFonts w:ascii="Tahoma" w:hAnsi="Tahoma" w:cs="Tahoma"/>
          <w:sz w:val="22"/>
          <w:szCs w:val="22"/>
        </w:rPr>
        <w:t xml:space="preserve">: </w:t>
      </w:r>
      <w:r w:rsidR="005B3C33" w:rsidRPr="004C4CF2">
        <w:rPr>
          <w:rFonts w:ascii="Arial" w:hAnsi="Arial" w:cs="Arial"/>
          <w:sz w:val="22"/>
          <w:szCs w:val="22"/>
        </w:rPr>
        <w:t>Visual Studio Dot Net</w:t>
      </w:r>
      <w:r w:rsidR="005B3C33">
        <w:rPr>
          <w:rFonts w:ascii="Arial" w:hAnsi="Arial" w:cs="Arial"/>
          <w:sz w:val="22"/>
          <w:szCs w:val="22"/>
        </w:rPr>
        <w:t xml:space="preserve"> 2022, </w:t>
      </w:r>
      <w:r w:rsidR="005B3C33" w:rsidRPr="004C4CF2">
        <w:rPr>
          <w:rFonts w:ascii="Arial" w:hAnsi="Arial" w:cs="Arial"/>
          <w:sz w:val="22"/>
          <w:szCs w:val="22"/>
        </w:rPr>
        <w:t>Dev Express, Ajax, JCreator, Tomcat, JBuilder Macromedia Dreamweaver, Microsoft Office (Visio + FrontPage), Power designer, UML</w:t>
      </w:r>
      <w:r w:rsidR="005B3C33">
        <w:rPr>
          <w:rFonts w:ascii="Arial" w:hAnsi="Arial" w:cs="Arial"/>
          <w:sz w:val="22"/>
          <w:szCs w:val="22"/>
        </w:rPr>
        <w:t>, …..</w:t>
      </w:r>
      <w:r w:rsidRPr="00881742">
        <w:rPr>
          <w:rFonts w:ascii="Tahoma" w:hAnsi="Tahoma" w:cs="Tahoma"/>
          <w:sz w:val="22"/>
          <w:szCs w:val="22"/>
        </w:rPr>
        <w:t> </w:t>
      </w:r>
    </w:p>
    <w:p w14:paraId="617C20B7" w14:textId="1857C65C" w:rsidR="00881742" w:rsidRPr="00881742" w:rsidRDefault="00881742" w:rsidP="00881742">
      <w:pPr>
        <w:pStyle w:val="ListBullet"/>
        <w:tabs>
          <w:tab w:val="clear" w:pos="360"/>
        </w:tabs>
        <w:spacing w:line="360" w:lineRule="auto"/>
        <w:ind w:left="720"/>
        <w:rPr>
          <w:rFonts w:ascii="Tahoma" w:hAnsi="Tahoma" w:cs="Tahoma"/>
          <w:sz w:val="22"/>
          <w:szCs w:val="22"/>
        </w:rPr>
      </w:pPr>
      <w:r w:rsidRPr="00881742">
        <w:rPr>
          <w:rFonts w:ascii="Tahoma" w:hAnsi="Tahoma" w:cs="Tahoma"/>
          <w:sz w:val="22"/>
          <w:szCs w:val="22"/>
        </w:rPr>
        <w:t>Architecture tools: Microsoft Office</w:t>
      </w:r>
      <w:r w:rsidR="002E54B8">
        <w:rPr>
          <w:rFonts w:ascii="Tahoma" w:hAnsi="Tahoma" w:cs="Tahoma"/>
          <w:sz w:val="22"/>
          <w:szCs w:val="22"/>
        </w:rPr>
        <w:t>,</w:t>
      </w:r>
      <w:r w:rsidRPr="00881742">
        <w:rPr>
          <w:rFonts w:ascii="Tahoma" w:hAnsi="Tahoma" w:cs="Tahoma"/>
          <w:sz w:val="22"/>
          <w:szCs w:val="22"/>
        </w:rPr>
        <w:t> </w:t>
      </w:r>
      <w:r w:rsidR="005B3C33">
        <w:rPr>
          <w:rFonts w:ascii="Tahoma" w:hAnsi="Tahoma" w:cs="Tahoma"/>
          <w:sz w:val="22"/>
          <w:szCs w:val="22"/>
        </w:rPr>
        <w:t>Figma,…</w:t>
      </w:r>
    </w:p>
    <w:p w14:paraId="72000839" w14:textId="77777777" w:rsidR="00881742" w:rsidRPr="00881742" w:rsidRDefault="00881742" w:rsidP="00881742">
      <w:pPr>
        <w:pStyle w:val="ListBullet"/>
        <w:tabs>
          <w:tab w:val="clear" w:pos="360"/>
        </w:tabs>
        <w:spacing w:line="360" w:lineRule="auto"/>
        <w:ind w:left="720"/>
        <w:rPr>
          <w:rFonts w:ascii="Tahoma" w:hAnsi="Tahoma" w:cs="Tahoma"/>
          <w:sz w:val="22"/>
          <w:szCs w:val="22"/>
        </w:rPr>
      </w:pPr>
      <w:r w:rsidRPr="00881742">
        <w:rPr>
          <w:rFonts w:ascii="Tahoma" w:hAnsi="Tahoma" w:cs="Tahoma"/>
          <w:sz w:val="22"/>
          <w:szCs w:val="22"/>
        </w:rPr>
        <w:t>Coding principle: clean architecture/clean code, follow best practices, design pattern. </w:t>
      </w:r>
    </w:p>
    <w:p w14:paraId="06485EE8" w14:textId="77777777" w:rsidR="00881742" w:rsidRPr="00881742" w:rsidRDefault="00881742" w:rsidP="00881742">
      <w:pPr>
        <w:pStyle w:val="ListBullet"/>
        <w:tabs>
          <w:tab w:val="clear" w:pos="360"/>
        </w:tabs>
        <w:spacing w:line="360" w:lineRule="auto"/>
        <w:ind w:left="720"/>
        <w:rPr>
          <w:rFonts w:ascii="Tahoma" w:hAnsi="Tahoma" w:cs="Tahoma"/>
          <w:sz w:val="22"/>
          <w:szCs w:val="22"/>
        </w:rPr>
      </w:pPr>
      <w:r w:rsidRPr="00881742">
        <w:rPr>
          <w:rFonts w:ascii="Tahoma" w:hAnsi="Tahoma" w:cs="Tahoma"/>
          <w:sz w:val="22"/>
          <w:szCs w:val="22"/>
        </w:rPr>
        <w:t>Architectural patterns: MVC. </w:t>
      </w:r>
    </w:p>
    <w:p w14:paraId="216DA8D9" w14:textId="0A25051C" w:rsidR="00881742" w:rsidRPr="00881742" w:rsidRDefault="00881742" w:rsidP="00881742">
      <w:pPr>
        <w:pStyle w:val="ListBullet"/>
        <w:tabs>
          <w:tab w:val="clear" w:pos="360"/>
        </w:tabs>
        <w:spacing w:line="360" w:lineRule="auto"/>
        <w:ind w:left="720"/>
        <w:rPr>
          <w:rFonts w:ascii="Tahoma" w:hAnsi="Tahoma" w:cs="Tahoma"/>
          <w:sz w:val="22"/>
          <w:szCs w:val="22"/>
        </w:rPr>
      </w:pPr>
      <w:r w:rsidRPr="00881742">
        <w:rPr>
          <w:rFonts w:ascii="Tahoma" w:hAnsi="Tahoma" w:cs="Tahoma"/>
          <w:sz w:val="22"/>
          <w:szCs w:val="22"/>
        </w:rPr>
        <w:t>Methodology: Agile, Scrum, Water</w:t>
      </w:r>
      <w:r w:rsidR="00C07BBB">
        <w:rPr>
          <w:rFonts w:ascii="Tahoma" w:hAnsi="Tahoma" w:cs="Tahoma"/>
          <w:sz w:val="22"/>
          <w:szCs w:val="22"/>
        </w:rPr>
        <w:t xml:space="preserve"> </w:t>
      </w:r>
      <w:r w:rsidRPr="00881742">
        <w:rPr>
          <w:rFonts w:ascii="Tahoma" w:hAnsi="Tahoma" w:cs="Tahoma"/>
          <w:sz w:val="22"/>
          <w:szCs w:val="22"/>
        </w:rPr>
        <w:t>Fall. </w:t>
      </w:r>
    </w:p>
    <w:p w14:paraId="3212873E" w14:textId="0972A302" w:rsidR="00CE5412" w:rsidRPr="00BA5059" w:rsidRDefault="00CE5412" w:rsidP="11962806">
      <w:pPr>
        <w:pStyle w:val="StyleStyleHeading3BottomSinglesolidlineAuto075ptLi"/>
        <w:spacing w:before="360" w:after="240" w:line="312" w:lineRule="auto"/>
        <w:jc w:val="both"/>
        <w:rPr>
          <w:rFonts w:ascii="Tahoma" w:hAnsi="Tahoma" w:cs="Tahoma"/>
          <w:color w:val="FF0000"/>
          <w:sz w:val="22"/>
          <w:szCs w:val="22"/>
        </w:rPr>
      </w:pPr>
      <w:r w:rsidRPr="00BA5059">
        <w:rPr>
          <w:rFonts w:ascii="Tahoma" w:hAnsi="Tahoma" w:cs="Tahoma"/>
          <w:color w:val="FF0000"/>
          <w:sz w:val="22"/>
          <w:szCs w:val="22"/>
        </w:rPr>
        <w:t>EDUCATION</w:t>
      </w:r>
    </w:p>
    <w:p w14:paraId="72E89220" w14:textId="7E6E66D1" w:rsidR="00CE5412" w:rsidRPr="00DC309F" w:rsidRDefault="0092173D" w:rsidP="004D5BB9">
      <w:pPr>
        <w:pStyle w:val="ListBullet"/>
        <w:numPr>
          <w:ilvl w:val="0"/>
          <w:numId w:val="9"/>
        </w:numPr>
        <w:tabs>
          <w:tab w:val="clear" w:pos="360"/>
          <w:tab w:val="clear" w:pos="720"/>
        </w:tabs>
        <w:spacing w:after="0" w:line="360" w:lineRule="auto"/>
        <w:jc w:val="both"/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</w:pPr>
      <w:r w:rsidRPr="0092173D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>University of Natural Sciences HCM</w:t>
      </w:r>
      <w:r w:rsidR="004216A6">
        <w:rPr>
          <w:rFonts w:ascii="Tahoma" w:eastAsia="Tahoma" w:hAnsi="Tahoma" w:cs="Tahoma"/>
          <w:color w:val="000000" w:themeColor="text1"/>
          <w:sz w:val="22"/>
          <w:szCs w:val="22"/>
        </w:rPr>
        <w:t>.</w:t>
      </w:r>
    </w:p>
    <w:p w14:paraId="6D3F741B" w14:textId="21F9DF2B" w:rsidR="003223F2" w:rsidRPr="00BA5059" w:rsidRDefault="43AE67BE" w:rsidP="00B82B37">
      <w:pPr>
        <w:pStyle w:val="StyleStyleHeading3BottomSinglesolidlineAuto075ptLi"/>
        <w:spacing w:before="360" w:after="240" w:line="312" w:lineRule="auto"/>
        <w:jc w:val="both"/>
        <w:rPr>
          <w:rFonts w:ascii="Tahoma" w:eastAsia="Tahoma" w:hAnsi="Tahoma" w:cs="Tahoma"/>
          <w:color w:val="FF0000"/>
          <w:sz w:val="22"/>
          <w:szCs w:val="22"/>
        </w:rPr>
      </w:pPr>
      <w:r w:rsidRPr="00BA5059">
        <w:rPr>
          <w:rFonts w:ascii="Tahoma" w:eastAsia="Tahoma" w:hAnsi="Tahoma" w:cs="Tahoma"/>
          <w:color w:val="FF0000"/>
          <w:sz w:val="22"/>
          <w:szCs w:val="22"/>
        </w:rPr>
        <w:t>CERTIFICATES, HONORS AND AWARDS</w:t>
      </w:r>
    </w:p>
    <w:p w14:paraId="3E6F9E75" w14:textId="77777777" w:rsidR="002D5FB8" w:rsidRPr="002D5FB8" w:rsidRDefault="002D5FB8" w:rsidP="002D5FB8">
      <w:pPr>
        <w:numPr>
          <w:ilvl w:val="0"/>
          <w:numId w:val="48"/>
        </w:numPr>
        <w:spacing w:line="276" w:lineRule="auto"/>
        <w:jc w:val="both"/>
        <w:rPr>
          <w:rFonts w:ascii="Tahoma" w:eastAsia="Tahoma" w:hAnsi="Tahoma" w:cs="Tahoma"/>
          <w:color w:val="000000" w:themeColor="text1"/>
          <w:sz w:val="22"/>
          <w:szCs w:val="22"/>
        </w:rPr>
      </w:pPr>
      <w:r w:rsidRPr="002D5FB8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>Bachelor of Information Technology (HCM City)</w:t>
      </w:r>
      <w:r w:rsidRPr="002D5FB8">
        <w:rPr>
          <w:rFonts w:ascii="Tahoma" w:eastAsia="Tahoma" w:hAnsi="Tahoma" w:cs="Tahoma"/>
          <w:color w:val="000000" w:themeColor="text1"/>
          <w:sz w:val="22"/>
          <w:szCs w:val="22"/>
        </w:rPr>
        <w:t> </w:t>
      </w:r>
    </w:p>
    <w:p w14:paraId="5B1EB190" w14:textId="77777777" w:rsidR="002D5FB8" w:rsidRDefault="002D5FB8" w:rsidP="002D5FB8">
      <w:pPr>
        <w:numPr>
          <w:ilvl w:val="0"/>
          <w:numId w:val="49"/>
        </w:numPr>
        <w:spacing w:line="276" w:lineRule="auto"/>
        <w:jc w:val="both"/>
        <w:rPr>
          <w:rFonts w:ascii="Tahoma" w:eastAsia="Tahoma" w:hAnsi="Tahoma" w:cs="Tahoma"/>
          <w:color w:val="000000" w:themeColor="text1"/>
          <w:sz w:val="22"/>
          <w:szCs w:val="22"/>
        </w:rPr>
      </w:pPr>
      <w:r w:rsidRPr="002D5FB8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>Professional Scrum Master (PSM1).</w:t>
      </w:r>
      <w:r w:rsidRPr="002D5FB8">
        <w:rPr>
          <w:rFonts w:ascii="Tahoma" w:eastAsia="Tahoma" w:hAnsi="Tahoma" w:cs="Tahoma"/>
          <w:color w:val="000000" w:themeColor="text1"/>
          <w:sz w:val="22"/>
          <w:szCs w:val="22"/>
        </w:rPr>
        <w:t> </w:t>
      </w:r>
    </w:p>
    <w:p w14:paraId="7C1D629A" w14:textId="31D64239" w:rsidR="00590065" w:rsidRPr="002D5FB8" w:rsidRDefault="00590065" w:rsidP="002D5FB8">
      <w:pPr>
        <w:numPr>
          <w:ilvl w:val="0"/>
          <w:numId w:val="49"/>
        </w:numPr>
        <w:spacing w:line="276" w:lineRule="auto"/>
        <w:jc w:val="both"/>
        <w:rPr>
          <w:rFonts w:ascii="Tahoma" w:eastAsia="Tahoma" w:hAnsi="Tahoma" w:cs="Tahoma"/>
          <w:color w:val="000000" w:themeColor="text1"/>
          <w:sz w:val="22"/>
          <w:szCs w:val="22"/>
        </w:rPr>
      </w:pPr>
      <w:r>
        <w:rPr>
          <w:rFonts w:ascii="Tahoma" w:eastAsia="Tahoma" w:hAnsi="Tahoma" w:cs="Tahoma"/>
          <w:color w:val="000000" w:themeColor="text1"/>
          <w:sz w:val="22"/>
          <w:szCs w:val="22"/>
        </w:rPr>
        <w:t>MCSA, MCSE Network, Network Essential (Nhat Nghe Center).</w:t>
      </w:r>
    </w:p>
    <w:p w14:paraId="3C593707" w14:textId="523BC0C2" w:rsidR="00347901" w:rsidRPr="00BA5059" w:rsidRDefault="00347901" w:rsidP="00347901">
      <w:pPr>
        <w:pStyle w:val="StyleStyleHeading3BottomSinglesolidlineAuto075ptLi"/>
        <w:spacing w:before="360" w:after="240" w:line="312" w:lineRule="auto"/>
        <w:jc w:val="both"/>
        <w:rPr>
          <w:rFonts w:ascii="Tahoma" w:eastAsia="Tahoma" w:hAnsi="Tahoma" w:cs="Tahoma"/>
          <w:color w:val="FF0000"/>
          <w:sz w:val="22"/>
          <w:szCs w:val="22"/>
        </w:rPr>
      </w:pPr>
      <w:r w:rsidRPr="00CD2910">
        <w:rPr>
          <w:rFonts w:ascii="Tahoma" w:hAnsi="Tahoma" w:cs="Tahoma"/>
          <w:sz w:val="22"/>
          <w:szCs w:val="22"/>
        </w:rPr>
        <w:lastRenderedPageBreak/>
        <w:t>WORKING EXPERIENCE HIGHLIGHTS</w:t>
      </w:r>
      <w:r w:rsidRPr="00BA5059">
        <w:rPr>
          <w:rFonts w:ascii="Tahoma" w:eastAsia="Tahoma" w:hAnsi="Tahoma" w:cs="Tahoma"/>
          <w:color w:val="FF0000"/>
          <w:sz w:val="22"/>
          <w:szCs w:val="22"/>
        </w:rPr>
        <w:t xml:space="preserve"> </w:t>
      </w:r>
    </w:p>
    <w:tbl>
      <w:tblPr>
        <w:tblW w:w="103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2"/>
        <w:gridCol w:w="2430"/>
        <w:gridCol w:w="1620"/>
        <w:gridCol w:w="3766"/>
      </w:tblGrid>
      <w:tr w:rsidR="009E5388" w:rsidRPr="004C4CF2" w14:paraId="5F6BFD9B" w14:textId="77777777" w:rsidTr="00285129">
        <w:trPr>
          <w:trHeight w:val="485"/>
          <w:jc w:val="center"/>
        </w:trPr>
        <w:tc>
          <w:tcPr>
            <w:tcW w:w="2562" w:type="dxa"/>
          </w:tcPr>
          <w:p w14:paraId="21779BE1" w14:textId="40CA19B8" w:rsidR="009E5388" w:rsidRPr="004C4CF2" w:rsidRDefault="009E5388" w:rsidP="0028512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 w:themeColor="text1"/>
                <w:lang w:val="en-GB"/>
              </w:rPr>
              <w:tab/>
            </w:r>
            <w:r w:rsidRPr="004C4CF2">
              <w:rPr>
                <w:rFonts w:ascii="Arial" w:hAnsi="Arial" w:cs="Arial"/>
                <w:b/>
                <w:sz w:val="22"/>
                <w:szCs w:val="22"/>
              </w:rPr>
              <w:t>Period</w:t>
            </w:r>
          </w:p>
        </w:tc>
        <w:tc>
          <w:tcPr>
            <w:tcW w:w="2430" w:type="dxa"/>
          </w:tcPr>
          <w:p w14:paraId="04A3C89B" w14:textId="77777777" w:rsidR="009E5388" w:rsidRPr="004C4CF2" w:rsidRDefault="009E5388" w:rsidP="0028512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C4CF2">
              <w:rPr>
                <w:rFonts w:ascii="Arial" w:hAnsi="Arial" w:cs="Arial"/>
                <w:b/>
                <w:sz w:val="22"/>
                <w:szCs w:val="22"/>
              </w:rPr>
              <w:t>Company</w:t>
            </w:r>
          </w:p>
        </w:tc>
        <w:tc>
          <w:tcPr>
            <w:tcW w:w="1620" w:type="dxa"/>
          </w:tcPr>
          <w:p w14:paraId="1A5388D3" w14:textId="77777777" w:rsidR="009E5388" w:rsidRPr="004C4CF2" w:rsidRDefault="009E5388" w:rsidP="0028512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C4CF2">
              <w:rPr>
                <w:rFonts w:ascii="Arial" w:hAnsi="Arial" w:cs="Arial"/>
                <w:b/>
                <w:sz w:val="22"/>
                <w:szCs w:val="22"/>
              </w:rPr>
              <w:t>Position</w:t>
            </w:r>
          </w:p>
        </w:tc>
        <w:tc>
          <w:tcPr>
            <w:tcW w:w="3766" w:type="dxa"/>
          </w:tcPr>
          <w:p w14:paraId="11B4C811" w14:textId="77777777" w:rsidR="009E5388" w:rsidRPr="004C4CF2" w:rsidRDefault="009E5388" w:rsidP="0028512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C4CF2">
              <w:rPr>
                <w:rFonts w:ascii="Arial" w:hAnsi="Arial" w:cs="Arial"/>
                <w:b/>
                <w:sz w:val="22"/>
                <w:szCs w:val="22"/>
              </w:rPr>
              <w:t>Key responsibilities</w:t>
            </w:r>
          </w:p>
        </w:tc>
      </w:tr>
      <w:tr w:rsidR="009E5388" w:rsidRPr="004C4CF2" w14:paraId="29ECA233" w14:textId="77777777" w:rsidTr="00285129">
        <w:trPr>
          <w:trHeight w:val="496"/>
          <w:jc w:val="center"/>
        </w:trPr>
        <w:tc>
          <w:tcPr>
            <w:tcW w:w="2562" w:type="dxa"/>
          </w:tcPr>
          <w:p w14:paraId="4CECFD72" w14:textId="77777777" w:rsidR="009E5388" w:rsidRDefault="009E5388" w:rsidP="0028512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 2018 - Now</w:t>
            </w:r>
          </w:p>
        </w:tc>
        <w:tc>
          <w:tcPr>
            <w:tcW w:w="2430" w:type="dxa"/>
          </w:tcPr>
          <w:p w14:paraId="3AC3EBF6" w14:textId="77777777" w:rsidR="009E5388" w:rsidRDefault="009E5388" w:rsidP="0028512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FPT Software</w:t>
            </w:r>
          </w:p>
        </w:tc>
        <w:tc>
          <w:tcPr>
            <w:tcW w:w="1620" w:type="dxa"/>
          </w:tcPr>
          <w:p w14:paraId="09400547" w14:textId="77777777" w:rsidR="009E5388" w:rsidRDefault="009E5388" w:rsidP="0028512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Senior Software Engineer</w:t>
            </w:r>
          </w:p>
        </w:tc>
        <w:tc>
          <w:tcPr>
            <w:tcW w:w="3766" w:type="dxa"/>
          </w:tcPr>
          <w:p w14:paraId="78171E26" w14:textId="2050B842" w:rsidR="009E5388" w:rsidRPr="004C4CF2" w:rsidRDefault="009E5388" w:rsidP="0028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Coding</w:t>
            </w:r>
            <w:r w:rsidRPr="004C4CF2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testing and</w:t>
            </w:r>
            <w:r w:rsidRPr="004C4CF2">
              <w:rPr>
                <w:rFonts w:ascii="Arial" w:hAnsi="Arial" w:cs="Arial"/>
                <w:sz w:val="22"/>
                <w:szCs w:val="22"/>
              </w:rPr>
              <w:t xml:space="preserve"> programming of Application on .NET</w:t>
            </w:r>
            <w:r>
              <w:rPr>
                <w:rFonts w:ascii="Arial" w:hAnsi="Arial" w:cs="Arial"/>
                <w:sz w:val="22"/>
                <w:szCs w:val="22"/>
              </w:rPr>
              <w:t xml:space="preserve">, VB.NET, WPF, WCF, web API, .net core, azure, AWS, React </w:t>
            </w:r>
            <w:r w:rsidR="00E71757">
              <w:rPr>
                <w:rFonts w:ascii="Arial" w:hAnsi="Arial" w:cs="Arial"/>
                <w:sz w:val="22"/>
                <w:szCs w:val="22"/>
              </w:rPr>
              <w:t>J</w:t>
            </w:r>
            <w:r>
              <w:rPr>
                <w:rFonts w:ascii="Arial" w:hAnsi="Arial" w:cs="Arial"/>
                <w:sz w:val="22"/>
                <w:szCs w:val="22"/>
              </w:rPr>
              <w:t>s, Node Js, AWS, Abp framework, Entity Frame</w:t>
            </w:r>
            <w:r w:rsidR="00E71757">
              <w:rPr>
                <w:rFonts w:ascii="Arial" w:hAnsi="Arial" w:cs="Arial"/>
                <w:sz w:val="22"/>
                <w:szCs w:val="22"/>
              </w:rPr>
              <w:t>w</w:t>
            </w:r>
            <w:r>
              <w:rPr>
                <w:rFonts w:ascii="Arial" w:hAnsi="Arial" w:cs="Arial"/>
                <w:sz w:val="22"/>
                <w:szCs w:val="22"/>
              </w:rPr>
              <w:t>ork, WEB MVC,….</w:t>
            </w:r>
          </w:p>
        </w:tc>
      </w:tr>
      <w:tr w:rsidR="009E5388" w:rsidRPr="004C4CF2" w14:paraId="19E63D28" w14:textId="77777777" w:rsidTr="00285129">
        <w:trPr>
          <w:trHeight w:val="496"/>
          <w:jc w:val="center"/>
        </w:trPr>
        <w:tc>
          <w:tcPr>
            <w:tcW w:w="2562" w:type="dxa"/>
          </w:tcPr>
          <w:p w14:paraId="761744E2" w14:textId="77777777" w:rsidR="009E5388" w:rsidRDefault="009E5388" w:rsidP="0028512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 2017 – Jun 2018</w:t>
            </w:r>
          </w:p>
        </w:tc>
        <w:tc>
          <w:tcPr>
            <w:tcW w:w="2430" w:type="dxa"/>
          </w:tcPr>
          <w:p w14:paraId="75BA8171" w14:textId="77777777" w:rsidR="009E5388" w:rsidRDefault="009E5388" w:rsidP="0028512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DCV Viet Nam</w:t>
            </w:r>
          </w:p>
        </w:tc>
        <w:tc>
          <w:tcPr>
            <w:tcW w:w="1620" w:type="dxa"/>
          </w:tcPr>
          <w:p w14:paraId="0F04C942" w14:textId="77777777" w:rsidR="009E5388" w:rsidRDefault="009E5388" w:rsidP="0028512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Senior Software Engineer</w:t>
            </w:r>
          </w:p>
        </w:tc>
        <w:tc>
          <w:tcPr>
            <w:tcW w:w="3766" w:type="dxa"/>
          </w:tcPr>
          <w:p w14:paraId="45A9B088" w14:textId="66B842C5" w:rsidR="009E5388" w:rsidRPr="004C4CF2" w:rsidRDefault="009E5388" w:rsidP="00285129">
            <w:pPr>
              <w:rPr>
                <w:rFonts w:ascii="Arial" w:hAnsi="Arial" w:cs="Arial"/>
                <w:sz w:val="22"/>
                <w:szCs w:val="22"/>
              </w:rPr>
            </w:pPr>
            <w:r w:rsidRPr="004C4CF2">
              <w:rPr>
                <w:rFonts w:ascii="Arial" w:hAnsi="Arial" w:cs="Arial"/>
                <w:sz w:val="22"/>
                <w:szCs w:val="22"/>
              </w:rPr>
              <w:t>Coding, programming of Application on .NET</w:t>
            </w:r>
            <w:r>
              <w:rPr>
                <w:rFonts w:ascii="Arial" w:hAnsi="Arial" w:cs="Arial"/>
                <w:sz w:val="22"/>
                <w:szCs w:val="22"/>
              </w:rPr>
              <w:t>, Dev express, window application, web services</w:t>
            </w:r>
          </w:p>
        </w:tc>
      </w:tr>
      <w:tr w:rsidR="009E5388" w:rsidRPr="004C4CF2" w14:paraId="5A7EB8F8" w14:textId="77777777" w:rsidTr="00285129">
        <w:trPr>
          <w:trHeight w:val="496"/>
          <w:jc w:val="center"/>
        </w:trPr>
        <w:tc>
          <w:tcPr>
            <w:tcW w:w="2562" w:type="dxa"/>
          </w:tcPr>
          <w:p w14:paraId="30C4E2A7" w14:textId="77777777" w:rsidR="009E5388" w:rsidRDefault="009E5388" w:rsidP="0028512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 2016 - June 2017</w:t>
            </w:r>
          </w:p>
        </w:tc>
        <w:tc>
          <w:tcPr>
            <w:tcW w:w="2430" w:type="dxa"/>
          </w:tcPr>
          <w:p w14:paraId="0C37E036" w14:textId="77777777" w:rsidR="009E5388" w:rsidRDefault="009E5388" w:rsidP="0028512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CMHT Viet Nam</w:t>
            </w:r>
          </w:p>
        </w:tc>
        <w:tc>
          <w:tcPr>
            <w:tcW w:w="1620" w:type="dxa"/>
          </w:tcPr>
          <w:p w14:paraId="56A12C4A" w14:textId="77777777" w:rsidR="009E5388" w:rsidRDefault="009E5388" w:rsidP="0028512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Senior Software Engineer</w:t>
            </w:r>
          </w:p>
        </w:tc>
        <w:tc>
          <w:tcPr>
            <w:tcW w:w="3766" w:type="dxa"/>
          </w:tcPr>
          <w:p w14:paraId="002D0753" w14:textId="28873991" w:rsidR="009E5388" w:rsidRPr="004C4CF2" w:rsidRDefault="009E5388" w:rsidP="00285129">
            <w:pPr>
              <w:rPr>
                <w:rFonts w:ascii="Arial" w:hAnsi="Arial" w:cs="Arial"/>
                <w:sz w:val="22"/>
                <w:szCs w:val="22"/>
              </w:rPr>
            </w:pPr>
            <w:r w:rsidRPr="004C4CF2">
              <w:rPr>
                <w:rFonts w:ascii="Arial" w:hAnsi="Arial" w:cs="Arial"/>
                <w:sz w:val="22"/>
                <w:szCs w:val="22"/>
              </w:rPr>
              <w:t>Coding, programming of Application on .NET, ASP.NET</w:t>
            </w:r>
            <w:r>
              <w:rPr>
                <w:rFonts w:ascii="Arial" w:hAnsi="Arial" w:cs="Arial"/>
                <w:sz w:val="22"/>
                <w:szCs w:val="22"/>
              </w:rPr>
              <w:t xml:space="preserve"> web form, web services.</w:t>
            </w:r>
          </w:p>
        </w:tc>
      </w:tr>
      <w:tr w:rsidR="009E5388" w:rsidRPr="004C4CF2" w14:paraId="3FAC1413" w14:textId="77777777" w:rsidTr="00285129">
        <w:trPr>
          <w:trHeight w:val="496"/>
          <w:jc w:val="center"/>
        </w:trPr>
        <w:tc>
          <w:tcPr>
            <w:tcW w:w="2562" w:type="dxa"/>
          </w:tcPr>
          <w:p w14:paraId="4A8AD650" w14:textId="77777777" w:rsidR="009E5388" w:rsidRPr="004C4CF2" w:rsidRDefault="009E5388" w:rsidP="0028512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Sep 2014 - Jun 2016</w:t>
            </w:r>
          </w:p>
        </w:tc>
        <w:tc>
          <w:tcPr>
            <w:tcW w:w="2430" w:type="dxa"/>
          </w:tcPr>
          <w:p w14:paraId="4B4CA995" w14:textId="77777777" w:rsidR="009E5388" w:rsidRPr="00D81027" w:rsidRDefault="009E5388" w:rsidP="0028512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DXC Viet Nam</w:t>
            </w:r>
          </w:p>
        </w:tc>
        <w:tc>
          <w:tcPr>
            <w:tcW w:w="1620" w:type="dxa"/>
          </w:tcPr>
          <w:p w14:paraId="57128FE5" w14:textId="77777777" w:rsidR="009E5388" w:rsidRPr="004C4CF2" w:rsidRDefault="009E5388" w:rsidP="0028512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Software Engineer</w:t>
            </w:r>
          </w:p>
        </w:tc>
        <w:tc>
          <w:tcPr>
            <w:tcW w:w="3766" w:type="dxa"/>
          </w:tcPr>
          <w:p w14:paraId="7E272B11" w14:textId="0BD8C81C" w:rsidR="009E5388" w:rsidRPr="004C4CF2" w:rsidRDefault="009E5388" w:rsidP="00285129">
            <w:pPr>
              <w:rPr>
                <w:rFonts w:ascii="Arial" w:hAnsi="Arial" w:cs="Arial"/>
                <w:sz w:val="22"/>
                <w:szCs w:val="22"/>
              </w:rPr>
            </w:pPr>
            <w:r w:rsidRPr="004C4CF2">
              <w:rPr>
                <w:rFonts w:ascii="Arial" w:hAnsi="Arial" w:cs="Arial"/>
                <w:sz w:val="22"/>
                <w:szCs w:val="22"/>
              </w:rPr>
              <w:t>Coding, programming of Application on .NET, ASP.NET</w:t>
            </w:r>
            <w:r>
              <w:rPr>
                <w:rFonts w:ascii="Arial" w:hAnsi="Arial" w:cs="Arial"/>
                <w:sz w:val="22"/>
                <w:szCs w:val="22"/>
              </w:rPr>
              <w:t xml:space="preserve"> website, configuration Java website.</w:t>
            </w:r>
          </w:p>
        </w:tc>
      </w:tr>
      <w:tr w:rsidR="009E5388" w:rsidRPr="004C4CF2" w14:paraId="684E11E6" w14:textId="77777777" w:rsidTr="00285129">
        <w:trPr>
          <w:trHeight w:val="496"/>
          <w:jc w:val="center"/>
        </w:trPr>
        <w:tc>
          <w:tcPr>
            <w:tcW w:w="2562" w:type="dxa"/>
          </w:tcPr>
          <w:p w14:paraId="478B0221" w14:textId="77777777" w:rsidR="009E5388" w:rsidRPr="004C4CF2" w:rsidRDefault="009E5388" w:rsidP="0028512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4CF2">
              <w:rPr>
                <w:rFonts w:ascii="Arial" w:hAnsi="Arial" w:cs="Arial"/>
                <w:sz w:val="22"/>
                <w:szCs w:val="22"/>
              </w:rPr>
              <w:t>May 2011 –</w:t>
            </w:r>
            <w:r>
              <w:rPr>
                <w:rFonts w:ascii="Arial" w:hAnsi="Arial" w:cs="Arial"/>
                <w:sz w:val="22"/>
                <w:szCs w:val="22"/>
              </w:rPr>
              <w:t xml:space="preserve"> Jun 2014</w:t>
            </w:r>
          </w:p>
        </w:tc>
        <w:tc>
          <w:tcPr>
            <w:tcW w:w="2430" w:type="dxa"/>
          </w:tcPr>
          <w:p w14:paraId="3ADD950A" w14:textId="5114DC82" w:rsidR="009E5388" w:rsidRPr="00D81027" w:rsidRDefault="009E5388" w:rsidP="0028512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81027">
              <w:rPr>
                <w:rFonts w:ascii="Arial" w:hAnsi="Arial" w:cs="Arial"/>
                <w:b/>
                <w:sz w:val="22"/>
                <w:szCs w:val="22"/>
              </w:rPr>
              <w:t>Bao Minh Securities Company</w:t>
            </w:r>
            <w:r w:rsidR="00992398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1620" w:type="dxa"/>
          </w:tcPr>
          <w:p w14:paraId="61AB6D6F" w14:textId="77777777" w:rsidR="009E5388" w:rsidRPr="004C4CF2" w:rsidRDefault="009E5388" w:rsidP="0028512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4CF2">
              <w:rPr>
                <w:rFonts w:ascii="Arial" w:hAnsi="Arial" w:cs="Arial"/>
                <w:sz w:val="22"/>
                <w:szCs w:val="22"/>
              </w:rPr>
              <w:t xml:space="preserve">Developer </w:t>
            </w:r>
          </w:p>
        </w:tc>
        <w:tc>
          <w:tcPr>
            <w:tcW w:w="3766" w:type="dxa"/>
          </w:tcPr>
          <w:p w14:paraId="08921C23" w14:textId="0BF1A908" w:rsidR="009E5388" w:rsidRPr="004C4CF2" w:rsidRDefault="009E5388" w:rsidP="00285129">
            <w:pPr>
              <w:rPr>
                <w:rFonts w:ascii="Arial" w:hAnsi="Arial" w:cs="Arial"/>
                <w:sz w:val="22"/>
                <w:szCs w:val="22"/>
              </w:rPr>
            </w:pPr>
            <w:r w:rsidRPr="004C4CF2">
              <w:rPr>
                <w:rFonts w:ascii="Arial" w:hAnsi="Arial" w:cs="Arial"/>
                <w:sz w:val="22"/>
                <w:szCs w:val="22"/>
              </w:rPr>
              <w:t>Coding, programming of Application on .NET, ASP.NET website, Crytal report in securitie</w:t>
            </w:r>
            <w:r w:rsidR="00E71757">
              <w:rPr>
                <w:rFonts w:ascii="Arial" w:hAnsi="Arial" w:cs="Arial"/>
                <w:sz w:val="22"/>
                <w:szCs w:val="22"/>
              </w:rPr>
              <w:t>s</w:t>
            </w:r>
            <w:r w:rsidRPr="004C4CF2">
              <w:rPr>
                <w:rFonts w:ascii="Arial" w:hAnsi="Arial" w:cs="Arial"/>
                <w:sz w:val="22"/>
                <w:szCs w:val="22"/>
              </w:rPr>
              <w:t xml:space="preserve"> system </w:t>
            </w:r>
          </w:p>
        </w:tc>
      </w:tr>
      <w:tr w:rsidR="009E5388" w:rsidRPr="004C4CF2" w14:paraId="362891A5" w14:textId="77777777" w:rsidTr="00285129">
        <w:trPr>
          <w:jc w:val="center"/>
        </w:trPr>
        <w:tc>
          <w:tcPr>
            <w:tcW w:w="2562" w:type="dxa"/>
          </w:tcPr>
          <w:p w14:paraId="1611A4AF" w14:textId="77777777" w:rsidR="009E5388" w:rsidRPr="004C4CF2" w:rsidRDefault="009E5388" w:rsidP="0028512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</w:t>
            </w:r>
            <w:r w:rsidRPr="004C4CF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2008</w:t>
            </w:r>
            <w:r w:rsidRPr="004C4CF2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</w:rPr>
              <w:t>Apr 2011</w:t>
            </w:r>
          </w:p>
        </w:tc>
        <w:tc>
          <w:tcPr>
            <w:tcW w:w="2430" w:type="dxa"/>
          </w:tcPr>
          <w:p w14:paraId="3DE79847" w14:textId="565C19BB" w:rsidR="009E5388" w:rsidRPr="00D81027" w:rsidRDefault="009E5388" w:rsidP="0028512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81027">
              <w:rPr>
                <w:rFonts w:ascii="Arial" w:hAnsi="Arial" w:cs="Arial"/>
                <w:b/>
                <w:sz w:val="22"/>
                <w:szCs w:val="22"/>
              </w:rPr>
              <w:t>NC</w:t>
            </w:r>
            <w:r w:rsidRPr="00D81027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</w:t>
            </w:r>
            <w:r w:rsidRPr="00D81027">
              <w:rPr>
                <w:rFonts w:ascii="Arial" w:hAnsi="Arial" w:cs="Arial"/>
                <w:b/>
                <w:sz w:val="22"/>
                <w:szCs w:val="22"/>
              </w:rPr>
              <w:t xml:space="preserve"> Saigon Corporation</w:t>
            </w:r>
            <w:r w:rsidR="00A76CF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1620" w:type="dxa"/>
          </w:tcPr>
          <w:p w14:paraId="78C9B94D" w14:textId="77777777" w:rsidR="009E5388" w:rsidRPr="004C4CF2" w:rsidRDefault="009E5388" w:rsidP="0028512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4CF2">
              <w:rPr>
                <w:rFonts w:ascii="Arial" w:hAnsi="Arial" w:cs="Arial"/>
                <w:sz w:val="22"/>
                <w:szCs w:val="22"/>
              </w:rPr>
              <w:t>Developer</w:t>
            </w:r>
          </w:p>
          <w:p w14:paraId="6DD6B32F" w14:textId="77777777" w:rsidR="009E5388" w:rsidRPr="004C4CF2" w:rsidRDefault="009E5388" w:rsidP="0028512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66" w:type="dxa"/>
          </w:tcPr>
          <w:p w14:paraId="60A507C9" w14:textId="77777777" w:rsidR="009E5388" w:rsidRPr="004C4CF2" w:rsidRDefault="009E5388" w:rsidP="00285129">
            <w:pPr>
              <w:rPr>
                <w:rFonts w:ascii="Arial" w:hAnsi="Arial" w:cs="Arial"/>
                <w:sz w:val="22"/>
                <w:szCs w:val="22"/>
              </w:rPr>
            </w:pPr>
            <w:r w:rsidRPr="004C4CF2">
              <w:rPr>
                <w:rFonts w:ascii="Arial" w:hAnsi="Arial" w:cs="Arial"/>
                <w:sz w:val="22"/>
                <w:szCs w:val="22"/>
              </w:rPr>
              <w:t>Coding, programming of application software on .NET and website on PHP, Joomla.</w:t>
            </w:r>
          </w:p>
        </w:tc>
      </w:tr>
      <w:tr w:rsidR="009E5388" w:rsidRPr="004C4CF2" w14:paraId="2920C54D" w14:textId="77777777" w:rsidTr="00285129">
        <w:trPr>
          <w:jc w:val="center"/>
        </w:trPr>
        <w:tc>
          <w:tcPr>
            <w:tcW w:w="2562" w:type="dxa"/>
          </w:tcPr>
          <w:p w14:paraId="4D6848CC" w14:textId="77777777" w:rsidR="009E5388" w:rsidRPr="004C4CF2" w:rsidRDefault="009E5388" w:rsidP="0028512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4CF2">
              <w:rPr>
                <w:rFonts w:ascii="Arial" w:hAnsi="Arial" w:cs="Arial"/>
                <w:sz w:val="22"/>
                <w:szCs w:val="22"/>
              </w:rPr>
              <w:t xml:space="preserve">Oct. 2006 – Feb. </w:t>
            </w:r>
            <w:r>
              <w:rPr>
                <w:rFonts w:ascii="Arial" w:hAnsi="Arial" w:cs="Arial"/>
                <w:sz w:val="22"/>
                <w:szCs w:val="22"/>
              </w:rPr>
              <w:t>2008</w:t>
            </w:r>
          </w:p>
        </w:tc>
        <w:tc>
          <w:tcPr>
            <w:tcW w:w="2430" w:type="dxa"/>
          </w:tcPr>
          <w:p w14:paraId="34BD9C7E" w14:textId="77777777" w:rsidR="009E5388" w:rsidRPr="00D81027" w:rsidRDefault="009E5388" w:rsidP="0028512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81027">
              <w:rPr>
                <w:rFonts w:ascii="Arial" w:hAnsi="Arial" w:cs="Arial"/>
                <w:b/>
                <w:bCs/>
                <w:sz w:val="22"/>
                <w:szCs w:val="22"/>
              </w:rPr>
              <w:t>JESCO SE VIETNAM CO., LTD</w:t>
            </w:r>
          </w:p>
        </w:tc>
        <w:tc>
          <w:tcPr>
            <w:tcW w:w="1620" w:type="dxa"/>
          </w:tcPr>
          <w:p w14:paraId="69295434" w14:textId="77777777" w:rsidR="009E5388" w:rsidRPr="004C4CF2" w:rsidRDefault="009E5388" w:rsidP="0028512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4CF2">
              <w:rPr>
                <w:rFonts w:ascii="Arial" w:hAnsi="Arial" w:cs="Arial"/>
                <w:sz w:val="22"/>
                <w:szCs w:val="22"/>
              </w:rPr>
              <w:t>Developer</w:t>
            </w:r>
          </w:p>
          <w:p w14:paraId="71904533" w14:textId="77777777" w:rsidR="009E5388" w:rsidRPr="004C4CF2" w:rsidRDefault="009E5388" w:rsidP="0028512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66" w:type="dxa"/>
          </w:tcPr>
          <w:p w14:paraId="46BBAE76" w14:textId="77777777" w:rsidR="009E5388" w:rsidRPr="004C4CF2" w:rsidRDefault="009E5388" w:rsidP="0028512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4CF2">
              <w:rPr>
                <w:rFonts w:ascii="Arial" w:hAnsi="Arial" w:cs="Arial"/>
                <w:sz w:val="22"/>
                <w:szCs w:val="22"/>
              </w:rPr>
              <w:t>Coding, programming Java, C++</w:t>
            </w:r>
          </w:p>
        </w:tc>
      </w:tr>
    </w:tbl>
    <w:p w14:paraId="4E69922D" w14:textId="29033195" w:rsidR="3BD6B88F" w:rsidRPr="00B378F5" w:rsidRDefault="00347901" w:rsidP="00B378F5">
      <w:pPr>
        <w:pStyle w:val="StyleStyleHeading3BottomSinglesolidlineAuto075ptLi"/>
        <w:spacing w:before="360" w:after="240" w:line="312" w:lineRule="auto"/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A448F5">
        <w:rPr>
          <w:rFonts w:ascii="Tahoma" w:hAnsi="Tahoma" w:cs="Tahoma"/>
          <w:color w:val="FF0000"/>
          <w:sz w:val="22"/>
          <w:szCs w:val="22"/>
        </w:rPr>
        <w:t>PROJECT HISTORY</w:t>
      </w:r>
      <w:r w:rsidR="00A568D9" w:rsidRPr="00CD2910">
        <w:rPr>
          <w:rFonts w:ascii="Tahoma" w:hAnsi="Tahoma" w:cs="Tahoma"/>
        </w:rPr>
        <w:tab/>
      </w:r>
    </w:p>
    <w:p w14:paraId="4278F987" w14:textId="34905F69" w:rsidR="003A7988" w:rsidRPr="00BA5059" w:rsidRDefault="003A7988" w:rsidP="003A7988">
      <w:pPr>
        <w:pStyle w:val="Heading4"/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</w:pPr>
      <w:r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 xml:space="preserve">Project: </w:t>
      </w:r>
      <w:r w:rsidR="003508B3"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FPT</w:t>
      </w:r>
      <w:r w:rsidR="003D1F6D"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 xml:space="preserve"> Software</w:t>
      </w:r>
      <w:r w:rsidR="003508B3"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 xml:space="preserve"> – </w:t>
      </w:r>
      <w:r w:rsidR="00654578"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TPOS</w:t>
      </w:r>
      <w:r w:rsidR="003508B3"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 xml:space="preserve"> </w:t>
      </w:r>
      <w:r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(</w:t>
      </w:r>
      <w:r w:rsidR="00217D92"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0</w:t>
      </w:r>
      <w:r w:rsidR="001E6432"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5</w:t>
      </w:r>
      <w:r w:rsidR="00217D92"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/202</w:t>
      </w:r>
      <w:r w:rsidR="001E6432"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4</w:t>
      </w:r>
      <w:r w:rsidR="00217D92"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 xml:space="preserve"> – </w:t>
      </w:r>
      <w:r w:rsidR="00EF7505"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12</w:t>
      </w:r>
      <w:r w:rsidR="001E6432"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/2024</w:t>
      </w:r>
      <w:r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)</w:t>
      </w:r>
    </w:p>
    <w:p w14:paraId="10A1311D" w14:textId="77777777" w:rsidR="00C00A81" w:rsidRDefault="00C00A81" w:rsidP="3BD6B88F">
      <w:pPr>
        <w:pStyle w:val="INET-Body"/>
        <w:spacing w:line="312" w:lineRule="auto"/>
        <w:jc w:val="both"/>
        <w:rPr>
          <w:rFonts w:ascii="Tahoma" w:hAnsi="Tahoma" w:cs="Tahoma"/>
          <w:iCs/>
          <w:sz w:val="22"/>
        </w:rPr>
      </w:pPr>
      <w:r w:rsidRPr="00C00A81">
        <w:rPr>
          <w:rFonts w:ascii="Tahoma" w:hAnsi="Tahoma" w:cs="Tahoma"/>
          <w:iCs/>
          <w:sz w:val="22"/>
        </w:rPr>
        <w:t>Led the design and architecture discussions for a POS system, ensuring scalability and flexibility. </w:t>
      </w:r>
    </w:p>
    <w:p w14:paraId="1C17F1F0" w14:textId="0498BC9F" w:rsidR="00B30DAF" w:rsidRPr="00CF7581" w:rsidRDefault="00B30DAF" w:rsidP="3BD6B88F">
      <w:pPr>
        <w:pStyle w:val="INET-Body"/>
        <w:spacing w:line="312" w:lineRule="auto"/>
        <w:jc w:val="both"/>
        <w:rPr>
          <w:rFonts w:ascii="Tahoma" w:hAnsi="Tahoma" w:cs="Tahoma"/>
          <w:b/>
          <w:bCs/>
          <w:i/>
          <w:iCs/>
          <w:sz w:val="22"/>
        </w:rPr>
      </w:pPr>
      <w:r w:rsidRPr="0032552B">
        <w:rPr>
          <w:rFonts w:ascii="Tahoma" w:hAnsi="Tahoma" w:cs="Tahoma"/>
          <w:b/>
          <w:bCs/>
          <w:iCs/>
          <w:sz w:val="22"/>
        </w:rPr>
        <w:t>Project size:</w:t>
      </w:r>
      <w:r>
        <w:rPr>
          <w:rFonts w:ascii="Tahoma" w:hAnsi="Tahoma" w:cs="Tahoma"/>
          <w:b/>
          <w:bCs/>
          <w:i/>
          <w:iCs/>
          <w:sz w:val="22"/>
        </w:rPr>
        <w:t xml:space="preserve"> </w:t>
      </w:r>
      <w:r w:rsidR="00C00A81">
        <w:rPr>
          <w:rFonts w:ascii="Tahoma" w:hAnsi="Tahoma" w:cs="Tahoma"/>
          <w:bCs/>
          <w:i/>
          <w:iCs/>
          <w:sz w:val="22"/>
        </w:rPr>
        <w:t>1</w:t>
      </w:r>
      <w:r w:rsidR="00313E04">
        <w:rPr>
          <w:rFonts w:ascii="Tahoma" w:hAnsi="Tahoma" w:cs="Tahoma"/>
          <w:bCs/>
          <w:i/>
          <w:iCs/>
          <w:sz w:val="22"/>
        </w:rPr>
        <w:t>5</w:t>
      </w:r>
      <w:r w:rsidRPr="00CF7581">
        <w:rPr>
          <w:rFonts w:ascii="Tahoma" w:hAnsi="Tahoma" w:cs="Tahoma"/>
          <w:bCs/>
          <w:i/>
          <w:iCs/>
          <w:sz w:val="22"/>
        </w:rPr>
        <w:t xml:space="preserve"> members</w:t>
      </w:r>
    </w:p>
    <w:p w14:paraId="296B38B6" w14:textId="162E59F4" w:rsidR="003A7988" w:rsidRPr="00CF7581" w:rsidRDefault="003A7988" w:rsidP="003A7988">
      <w:pPr>
        <w:pStyle w:val="INET-Body"/>
        <w:spacing w:line="312" w:lineRule="auto"/>
        <w:jc w:val="both"/>
        <w:rPr>
          <w:rFonts w:ascii="Tahoma" w:hAnsi="Tahoma" w:cs="Tahoma"/>
          <w:bCs/>
          <w:i/>
          <w:iCs/>
          <w:sz w:val="22"/>
        </w:rPr>
      </w:pPr>
      <w:r w:rsidRPr="0032552B">
        <w:rPr>
          <w:rFonts w:ascii="Tahoma" w:hAnsi="Tahoma" w:cs="Tahoma"/>
          <w:b/>
          <w:bCs/>
          <w:iCs/>
          <w:sz w:val="22"/>
        </w:rPr>
        <w:t>Roles:</w:t>
      </w:r>
      <w:r w:rsidRPr="00CF7581">
        <w:rPr>
          <w:rFonts w:ascii="Tahoma" w:hAnsi="Tahoma" w:cs="Tahoma"/>
          <w:b/>
          <w:bCs/>
          <w:i/>
          <w:iCs/>
          <w:sz w:val="22"/>
        </w:rPr>
        <w:t xml:space="preserve"> </w:t>
      </w:r>
      <w:r w:rsidR="007600F9">
        <w:rPr>
          <w:rFonts w:ascii="Tahoma" w:hAnsi="Tahoma" w:cs="Tahoma"/>
          <w:bCs/>
          <w:i/>
          <w:iCs/>
          <w:sz w:val="22"/>
        </w:rPr>
        <w:t>Developer</w:t>
      </w:r>
    </w:p>
    <w:p w14:paraId="3750FA1B" w14:textId="7AC91DAB" w:rsidR="00CF7581" w:rsidRPr="00CF7581" w:rsidRDefault="00CF7581" w:rsidP="003A7988">
      <w:pPr>
        <w:pStyle w:val="INET-Body"/>
        <w:spacing w:line="312" w:lineRule="auto"/>
        <w:jc w:val="both"/>
        <w:rPr>
          <w:rFonts w:ascii="Tahoma" w:hAnsi="Tahoma" w:cs="Tahoma"/>
          <w:b/>
          <w:bCs/>
          <w:iCs/>
          <w:sz w:val="22"/>
        </w:rPr>
      </w:pPr>
      <w:r w:rsidRPr="00CF7581">
        <w:rPr>
          <w:rFonts w:ascii="Tahoma" w:hAnsi="Tahoma" w:cs="Tahoma"/>
          <w:b/>
          <w:bCs/>
          <w:iCs/>
          <w:sz w:val="22"/>
        </w:rPr>
        <w:t>Responsibilities:</w:t>
      </w:r>
    </w:p>
    <w:p w14:paraId="44EF0706" w14:textId="77777777" w:rsidR="007600F9" w:rsidRPr="007600F9" w:rsidRDefault="007600F9" w:rsidP="007600F9">
      <w:pPr>
        <w:pStyle w:val="INET-Body"/>
        <w:numPr>
          <w:ilvl w:val="0"/>
          <w:numId w:val="50"/>
        </w:numPr>
        <w:spacing w:line="312" w:lineRule="auto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sz w:val="22"/>
        </w:rPr>
        <w:t>Developed responsive and user-friendly interfaces using React.JS, providing an optimal experience for both desktop and mobile users. </w:t>
      </w:r>
    </w:p>
    <w:p w14:paraId="20ED4C4B" w14:textId="77777777" w:rsidR="007600F9" w:rsidRPr="007600F9" w:rsidRDefault="007600F9" w:rsidP="007600F9">
      <w:pPr>
        <w:pStyle w:val="INET-Body"/>
        <w:numPr>
          <w:ilvl w:val="0"/>
          <w:numId w:val="51"/>
        </w:numPr>
        <w:spacing w:line="312" w:lineRule="auto"/>
        <w:rPr>
          <w:rFonts w:ascii="Tahoma" w:hAnsi="Tahoma" w:cs="Tahoma"/>
          <w:sz w:val="22"/>
        </w:rPr>
      </w:pPr>
      <w:r w:rsidRPr="00C2214E">
        <w:rPr>
          <w:rFonts w:ascii="Tahoma" w:hAnsi="Tahoma" w:cs="Tahoma"/>
          <w:sz w:val="22"/>
        </w:rPr>
        <w:t>Implemented robust backend services using .NET Core</w:t>
      </w:r>
      <w:r w:rsidRPr="007600F9">
        <w:rPr>
          <w:rFonts w:ascii="Tahoma" w:hAnsi="Tahoma" w:cs="Tahoma"/>
          <w:sz w:val="22"/>
        </w:rPr>
        <w:t xml:space="preserve">, handling transaction processing, inventory management, and user authentication Prepare consolidated month-end and </w:t>
      </w:r>
      <w:r w:rsidRPr="007600F9">
        <w:rPr>
          <w:rFonts w:ascii="Tahoma" w:hAnsi="Tahoma" w:cs="Tahoma"/>
          <w:sz w:val="22"/>
        </w:rPr>
        <w:lastRenderedPageBreak/>
        <w:t>year-end cash flow analysis and reports for management reporting process while ensuring the highest level of system data accuracy. </w:t>
      </w:r>
    </w:p>
    <w:p w14:paraId="4A94AE4A" w14:textId="77777777" w:rsidR="007600F9" w:rsidRPr="007600F9" w:rsidRDefault="007600F9" w:rsidP="007600F9">
      <w:pPr>
        <w:pStyle w:val="INET-Body"/>
        <w:numPr>
          <w:ilvl w:val="0"/>
          <w:numId w:val="52"/>
        </w:numPr>
        <w:spacing w:line="312" w:lineRule="auto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sz w:val="22"/>
        </w:rPr>
        <w:t>Investigate and fix bugs. </w:t>
      </w:r>
    </w:p>
    <w:p w14:paraId="44EF2CF1" w14:textId="77777777" w:rsidR="007600F9" w:rsidRPr="007600F9" w:rsidRDefault="007600F9" w:rsidP="007600F9">
      <w:pPr>
        <w:pStyle w:val="INET-Body"/>
        <w:numPr>
          <w:ilvl w:val="0"/>
          <w:numId w:val="53"/>
        </w:numPr>
        <w:spacing w:line="312" w:lineRule="auto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sz w:val="22"/>
        </w:rPr>
        <w:t>Create and Execute Talent test. </w:t>
      </w:r>
    </w:p>
    <w:p w14:paraId="269BEE26" w14:textId="77777777" w:rsidR="007600F9" w:rsidRPr="007600F9" w:rsidRDefault="007600F9" w:rsidP="007600F9">
      <w:pPr>
        <w:pStyle w:val="INET-Body"/>
        <w:numPr>
          <w:ilvl w:val="0"/>
          <w:numId w:val="54"/>
        </w:numPr>
        <w:spacing w:line="312" w:lineRule="auto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sz w:val="22"/>
          <w:u w:val="single"/>
        </w:rPr>
        <w:t>Technologies</w:t>
      </w:r>
      <w:r w:rsidRPr="007600F9">
        <w:rPr>
          <w:rFonts w:ascii="Tahoma" w:hAnsi="Tahoma" w:cs="Tahoma"/>
          <w:sz w:val="22"/>
        </w:rPr>
        <w:t>: .Net Core, Web services, API Restful, MySQL, Docker, Talent Test. </w:t>
      </w:r>
    </w:p>
    <w:p w14:paraId="0980E1A4" w14:textId="560E12BB" w:rsidR="005B7965" w:rsidRPr="00BA5059" w:rsidRDefault="005B7965" w:rsidP="005B7965">
      <w:pPr>
        <w:pStyle w:val="Heading4"/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</w:pPr>
      <w:r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 xml:space="preserve">Project: FPT Software – </w:t>
      </w:r>
      <w:r w:rsidR="00FA192B"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GITA</w:t>
      </w:r>
      <w:r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 xml:space="preserve"> (</w:t>
      </w:r>
      <w:r w:rsidR="005611EF"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11</w:t>
      </w:r>
      <w:r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/202</w:t>
      </w:r>
      <w:r w:rsidR="005611EF"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3</w:t>
      </w:r>
      <w:r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 xml:space="preserve"> – 0</w:t>
      </w:r>
      <w:r w:rsidR="005611EF"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4</w:t>
      </w:r>
      <w:r w:rsidRPr="00BA505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/2024)</w:t>
      </w:r>
    </w:p>
    <w:p w14:paraId="15FE4651" w14:textId="423BE923" w:rsidR="002D0651" w:rsidRDefault="002D0651" w:rsidP="005B7965">
      <w:pPr>
        <w:pStyle w:val="INET-Body"/>
        <w:spacing w:line="312" w:lineRule="auto"/>
        <w:jc w:val="both"/>
        <w:rPr>
          <w:rFonts w:ascii="Tahoma" w:hAnsi="Tahoma" w:cs="Tahoma"/>
          <w:iCs/>
          <w:sz w:val="22"/>
        </w:rPr>
      </w:pPr>
      <w:r>
        <w:rPr>
          <w:rFonts w:ascii="Tahoma" w:hAnsi="Tahoma" w:cs="Tahoma"/>
          <w:iCs/>
          <w:sz w:val="22"/>
        </w:rPr>
        <w:t>This project is developed on i</w:t>
      </w:r>
      <w:r w:rsidR="0068300B">
        <w:rPr>
          <w:rFonts w:ascii="Tahoma" w:hAnsi="Tahoma" w:cs="Tahoma"/>
          <w:iCs/>
          <w:sz w:val="22"/>
        </w:rPr>
        <w:t>P</w:t>
      </w:r>
      <w:r>
        <w:rPr>
          <w:rFonts w:ascii="Tahoma" w:hAnsi="Tahoma" w:cs="Tahoma"/>
          <w:iCs/>
          <w:sz w:val="22"/>
        </w:rPr>
        <w:t>ad device and web application</w:t>
      </w:r>
      <w:r w:rsidR="005B7965" w:rsidRPr="00C00A81">
        <w:rPr>
          <w:rFonts w:ascii="Tahoma" w:hAnsi="Tahoma" w:cs="Tahoma"/>
          <w:iCs/>
          <w:sz w:val="22"/>
        </w:rPr>
        <w:t>.</w:t>
      </w:r>
    </w:p>
    <w:p w14:paraId="305D0747" w14:textId="5FBA89D8" w:rsidR="005B7965" w:rsidRDefault="00C42DAF" w:rsidP="00C42DAF">
      <w:pPr>
        <w:pStyle w:val="INET-Body"/>
        <w:numPr>
          <w:ilvl w:val="0"/>
          <w:numId w:val="55"/>
        </w:numPr>
        <w:spacing w:line="312" w:lineRule="auto"/>
        <w:jc w:val="both"/>
        <w:rPr>
          <w:rFonts w:ascii="Tahoma" w:hAnsi="Tahoma" w:cs="Tahoma"/>
          <w:iCs/>
          <w:sz w:val="22"/>
        </w:rPr>
      </w:pPr>
      <w:r>
        <w:rPr>
          <w:rFonts w:ascii="Tahoma" w:hAnsi="Tahoma" w:cs="Tahoma"/>
          <w:iCs/>
          <w:sz w:val="22"/>
        </w:rPr>
        <w:t>In the Ipad device:</w:t>
      </w:r>
    </w:p>
    <w:p w14:paraId="054F5A7F" w14:textId="77777777" w:rsidR="00C42DAF" w:rsidRPr="00C42DAF" w:rsidRDefault="00C42DAF" w:rsidP="00C42DAF">
      <w:pPr>
        <w:pStyle w:val="INET-Body"/>
        <w:spacing w:line="312" w:lineRule="auto"/>
        <w:ind w:left="720"/>
        <w:jc w:val="both"/>
        <w:rPr>
          <w:rFonts w:ascii="Tahoma" w:hAnsi="Tahoma" w:cs="Tahoma"/>
          <w:iCs/>
          <w:sz w:val="22"/>
        </w:rPr>
      </w:pPr>
      <w:r w:rsidRPr="00C42DAF">
        <w:rPr>
          <w:rFonts w:ascii="Tahoma" w:hAnsi="Tahoma" w:cs="Tahoma"/>
          <w:iCs/>
          <w:sz w:val="22"/>
        </w:rPr>
        <w:t>- Used to collect information on temperature, humidity, etc. from the construction site.</w:t>
      </w:r>
    </w:p>
    <w:p w14:paraId="504F7A33" w14:textId="77777777" w:rsidR="00C42DAF" w:rsidRPr="00C42DAF" w:rsidRDefault="00C42DAF" w:rsidP="00C42DAF">
      <w:pPr>
        <w:pStyle w:val="INET-Body"/>
        <w:spacing w:line="312" w:lineRule="auto"/>
        <w:ind w:left="720"/>
        <w:jc w:val="both"/>
        <w:rPr>
          <w:rFonts w:ascii="Tahoma" w:hAnsi="Tahoma" w:cs="Tahoma"/>
          <w:iCs/>
          <w:sz w:val="22"/>
        </w:rPr>
      </w:pPr>
      <w:r w:rsidRPr="00C42DAF">
        <w:rPr>
          <w:rFonts w:ascii="Tahoma" w:hAnsi="Tahoma" w:cs="Tahoma"/>
          <w:iCs/>
          <w:sz w:val="22"/>
        </w:rPr>
        <w:t>- Get information on the factory/company, facility from the server.</w:t>
      </w:r>
    </w:p>
    <w:p w14:paraId="140FDBFC" w14:textId="77777777" w:rsidR="00C42DAF" w:rsidRPr="00C42DAF" w:rsidRDefault="00C42DAF" w:rsidP="00C42DAF">
      <w:pPr>
        <w:pStyle w:val="INET-Body"/>
        <w:spacing w:line="312" w:lineRule="auto"/>
        <w:ind w:left="720"/>
        <w:jc w:val="both"/>
        <w:rPr>
          <w:rFonts w:ascii="Tahoma" w:hAnsi="Tahoma" w:cs="Tahoma"/>
          <w:iCs/>
          <w:sz w:val="22"/>
        </w:rPr>
      </w:pPr>
      <w:r w:rsidRPr="00C42DAF">
        <w:rPr>
          <w:rFonts w:ascii="Tahoma" w:hAnsi="Tahoma" w:cs="Tahoma"/>
          <w:iCs/>
          <w:sz w:val="22"/>
        </w:rPr>
        <w:t>- Input inspection data collected from the facilities and synchronized to the server.</w:t>
      </w:r>
    </w:p>
    <w:p w14:paraId="4B2B11F2" w14:textId="3F7703C6" w:rsidR="00C42DAF" w:rsidRDefault="00C42DAF" w:rsidP="00C42DAF">
      <w:pPr>
        <w:pStyle w:val="INET-Body"/>
        <w:spacing w:line="312" w:lineRule="auto"/>
        <w:ind w:left="720"/>
        <w:jc w:val="both"/>
        <w:rPr>
          <w:rFonts w:ascii="Tahoma" w:hAnsi="Tahoma" w:cs="Tahoma"/>
          <w:iCs/>
          <w:sz w:val="22"/>
        </w:rPr>
      </w:pPr>
      <w:r w:rsidRPr="00C42DAF">
        <w:rPr>
          <w:rFonts w:ascii="Tahoma" w:hAnsi="Tahoma" w:cs="Tahoma"/>
          <w:iCs/>
          <w:sz w:val="22"/>
        </w:rPr>
        <w:t>- Inspection data will follow the template provided by the customer.</w:t>
      </w:r>
    </w:p>
    <w:p w14:paraId="678BA1A0" w14:textId="5654D075" w:rsidR="006F6A18" w:rsidRPr="006F6A18" w:rsidRDefault="006F6A18" w:rsidP="006F6A18">
      <w:pPr>
        <w:pStyle w:val="INET-Body"/>
        <w:spacing w:line="312" w:lineRule="auto"/>
        <w:jc w:val="both"/>
        <w:rPr>
          <w:rFonts w:ascii="Tahoma" w:hAnsi="Tahoma" w:cs="Tahoma"/>
          <w:iCs/>
          <w:sz w:val="22"/>
        </w:rPr>
      </w:pPr>
      <w:r>
        <w:rPr>
          <w:rFonts w:ascii="Tahoma" w:hAnsi="Tahoma" w:cs="Tahoma"/>
          <w:iCs/>
          <w:sz w:val="22"/>
        </w:rPr>
        <w:t xml:space="preserve">    -  </w:t>
      </w:r>
      <w:r w:rsidRPr="006F6A18">
        <w:rPr>
          <w:rFonts w:ascii="Tahoma" w:hAnsi="Tahoma" w:cs="Tahoma"/>
          <w:iCs/>
          <w:sz w:val="22"/>
        </w:rPr>
        <w:t>Web Application:</w:t>
      </w:r>
    </w:p>
    <w:p w14:paraId="72C46411" w14:textId="77777777" w:rsidR="006F6A18" w:rsidRPr="006F6A18" w:rsidRDefault="006F6A18" w:rsidP="006F6A18">
      <w:pPr>
        <w:pStyle w:val="INET-Body"/>
        <w:spacing w:line="312" w:lineRule="auto"/>
        <w:ind w:left="720"/>
        <w:jc w:val="both"/>
        <w:rPr>
          <w:rFonts w:ascii="Tahoma" w:hAnsi="Tahoma" w:cs="Tahoma"/>
          <w:iCs/>
          <w:sz w:val="22"/>
        </w:rPr>
      </w:pPr>
      <w:r w:rsidRPr="006F6A18">
        <w:rPr>
          <w:rFonts w:ascii="Tahoma" w:hAnsi="Tahoma" w:cs="Tahoma"/>
          <w:iCs/>
          <w:sz w:val="22"/>
        </w:rPr>
        <w:t>- Manage factory/company information, facility</w:t>
      </w:r>
    </w:p>
    <w:p w14:paraId="733FE46C" w14:textId="77777777" w:rsidR="006F6A18" w:rsidRPr="006F6A18" w:rsidRDefault="006F6A18" w:rsidP="006F6A18">
      <w:pPr>
        <w:pStyle w:val="INET-Body"/>
        <w:spacing w:line="312" w:lineRule="auto"/>
        <w:ind w:left="720"/>
        <w:jc w:val="both"/>
        <w:rPr>
          <w:rFonts w:ascii="Tahoma" w:hAnsi="Tahoma" w:cs="Tahoma"/>
          <w:iCs/>
          <w:sz w:val="22"/>
        </w:rPr>
      </w:pPr>
      <w:r w:rsidRPr="006F6A18">
        <w:rPr>
          <w:rFonts w:ascii="Tahoma" w:hAnsi="Tahoma" w:cs="Tahoma"/>
          <w:iCs/>
          <w:sz w:val="22"/>
        </w:rPr>
        <w:t>- Manage, edit collected data.</w:t>
      </w:r>
    </w:p>
    <w:p w14:paraId="752AF400" w14:textId="77777777" w:rsidR="006F6A18" w:rsidRPr="006F6A18" w:rsidRDefault="006F6A18" w:rsidP="006F6A18">
      <w:pPr>
        <w:pStyle w:val="INET-Body"/>
        <w:spacing w:line="312" w:lineRule="auto"/>
        <w:ind w:left="720"/>
        <w:jc w:val="both"/>
        <w:rPr>
          <w:rFonts w:ascii="Tahoma" w:hAnsi="Tahoma" w:cs="Tahoma"/>
          <w:iCs/>
          <w:sz w:val="22"/>
        </w:rPr>
      </w:pPr>
      <w:r w:rsidRPr="006F6A18">
        <w:rPr>
          <w:rFonts w:ascii="Tahoma" w:hAnsi="Tahoma" w:cs="Tahoma"/>
          <w:iCs/>
          <w:sz w:val="22"/>
        </w:rPr>
        <w:t>- Approve collected inspection data from the application on iPad</w:t>
      </w:r>
    </w:p>
    <w:p w14:paraId="39F44CDE" w14:textId="0BDF8C14" w:rsidR="00C42DAF" w:rsidRDefault="006F6A18" w:rsidP="006F6A18">
      <w:pPr>
        <w:pStyle w:val="INET-Body"/>
        <w:spacing w:line="312" w:lineRule="auto"/>
        <w:ind w:left="720"/>
        <w:jc w:val="both"/>
        <w:rPr>
          <w:rFonts w:ascii="Tahoma" w:hAnsi="Tahoma" w:cs="Tahoma"/>
          <w:iCs/>
          <w:sz w:val="22"/>
        </w:rPr>
      </w:pPr>
      <w:r w:rsidRPr="006F6A18">
        <w:rPr>
          <w:rFonts w:ascii="Tahoma" w:hAnsi="Tahoma" w:cs="Tahoma"/>
          <w:iCs/>
          <w:sz w:val="22"/>
        </w:rPr>
        <w:t>- Export data to PDF, excel.</w:t>
      </w:r>
    </w:p>
    <w:p w14:paraId="7BECF932" w14:textId="0ECE3FD7" w:rsidR="005B7965" w:rsidRPr="00CF7581" w:rsidRDefault="005B7965" w:rsidP="005B7965">
      <w:pPr>
        <w:pStyle w:val="INET-Body"/>
        <w:spacing w:line="312" w:lineRule="auto"/>
        <w:jc w:val="both"/>
        <w:rPr>
          <w:rFonts w:ascii="Tahoma" w:hAnsi="Tahoma" w:cs="Tahoma"/>
          <w:b/>
          <w:bCs/>
          <w:i/>
          <w:iCs/>
          <w:sz w:val="22"/>
        </w:rPr>
      </w:pPr>
      <w:r w:rsidRPr="0032552B">
        <w:rPr>
          <w:rFonts w:ascii="Tahoma" w:hAnsi="Tahoma" w:cs="Tahoma"/>
          <w:b/>
          <w:bCs/>
          <w:iCs/>
          <w:sz w:val="22"/>
        </w:rPr>
        <w:t>Project size:</w:t>
      </w:r>
      <w:r>
        <w:rPr>
          <w:rFonts w:ascii="Tahoma" w:hAnsi="Tahoma" w:cs="Tahoma"/>
          <w:b/>
          <w:bCs/>
          <w:i/>
          <w:iCs/>
          <w:sz w:val="22"/>
        </w:rPr>
        <w:t xml:space="preserve"> </w:t>
      </w:r>
      <w:r>
        <w:rPr>
          <w:rFonts w:ascii="Tahoma" w:hAnsi="Tahoma" w:cs="Tahoma"/>
          <w:bCs/>
          <w:i/>
          <w:iCs/>
          <w:sz w:val="22"/>
        </w:rPr>
        <w:t>1</w:t>
      </w:r>
      <w:r w:rsidR="002D0651">
        <w:rPr>
          <w:rFonts w:ascii="Tahoma" w:hAnsi="Tahoma" w:cs="Tahoma"/>
          <w:bCs/>
          <w:i/>
          <w:iCs/>
          <w:sz w:val="22"/>
        </w:rPr>
        <w:t>2</w:t>
      </w:r>
      <w:r w:rsidRPr="00CF7581">
        <w:rPr>
          <w:rFonts w:ascii="Tahoma" w:hAnsi="Tahoma" w:cs="Tahoma"/>
          <w:bCs/>
          <w:i/>
          <w:iCs/>
          <w:sz w:val="22"/>
        </w:rPr>
        <w:t xml:space="preserve"> members</w:t>
      </w:r>
    </w:p>
    <w:p w14:paraId="4D20DB2A" w14:textId="77777777" w:rsidR="005B7965" w:rsidRPr="00CF7581" w:rsidRDefault="005B7965" w:rsidP="005B7965">
      <w:pPr>
        <w:pStyle w:val="INET-Body"/>
        <w:spacing w:line="312" w:lineRule="auto"/>
        <w:jc w:val="both"/>
        <w:rPr>
          <w:rFonts w:ascii="Tahoma" w:hAnsi="Tahoma" w:cs="Tahoma"/>
          <w:bCs/>
          <w:i/>
          <w:iCs/>
          <w:sz w:val="22"/>
        </w:rPr>
      </w:pPr>
      <w:r w:rsidRPr="0032552B">
        <w:rPr>
          <w:rFonts w:ascii="Tahoma" w:hAnsi="Tahoma" w:cs="Tahoma"/>
          <w:b/>
          <w:bCs/>
          <w:iCs/>
          <w:sz w:val="22"/>
        </w:rPr>
        <w:t>Roles:</w:t>
      </w:r>
      <w:r w:rsidRPr="00CF7581">
        <w:rPr>
          <w:rFonts w:ascii="Tahoma" w:hAnsi="Tahoma" w:cs="Tahoma"/>
          <w:b/>
          <w:bCs/>
          <w:i/>
          <w:iCs/>
          <w:sz w:val="22"/>
        </w:rPr>
        <w:t xml:space="preserve"> </w:t>
      </w:r>
      <w:r>
        <w:rPr>
          <w:rFonts w:ascii="Tahoma" w:hAnsi="Tahoma" w:cs="Tahoma"/>
          <w:bCs/>
          <w:i/>
          <w:iCs/>
          <w:sz w:val="22"/>
        </w:rPr>
        <w:t>Developer</w:t>
      </w:r>
    </w:p>
    <w:p w14:paraId="0084B899" w14:textId="77777777" w:rsidR="005B7965" w:rsidRPr="00CF7581" w:rsidRDefault="005B7965" w:rsidP="005B7965">
      <w:pPr>
        <w:pStyle w:val="INET-Body"/>
        <w:spacing w:line="312" w:lineRule="auto"/>
        <w:jc w:val="both"/>
        <w:rPr>
          <w:rFonts w:ascii="Tahoma" w:hAnsi="Tahoma" w:cs="Tahoma"/>
          <w:b/>
          <w:bCs/>
          <w:iCs/>
          <w:sz w:val="22"/>
        </w:rPr>
      </w:pPr>
      <w:r w:rsidRPr="00CF7581">
        <w:rPr>
          <w:rFonts w:ascii="Tahoma" w:hAnsi="Tahoma" w:cs="Tahoma"/>
          <w:b/>
          <w:bCs/>
          <w:iCs/>
          <w:sz w:val="22"/>
        </w:rPr>
        <w:t>Responsibilities:</w:t>
      </w:r>
    </w:p>
    <w:p w14:paraId="46A8A252" w14:textId="424A4820" w:rsidR="00AB0A73" w:rsidRPr="00C2214E" w:rsidRDefault="005B7965" w:rsidP="0047451F">
      <w:pPr>
        <w:pStyle w:val="INET-Body"/>
        <w:numPr>
          <w:ilvl w:val="0"/>
          <w:numId w:val="52"/>
        </w:numPr>
        <w:spacing w:line="312" w:lineRule="auto"/>
        <w:rPr>
          <w:rFonts w:ascii="Tahoma" w:hAnsi="Tahoma" w:cs="Tahoma"/>
          <w:sz w:val="22"/>
        </w:rPr>
      </w:pPr>
      <w:r w:rsidRPr="00C2214E">
        <w:rPr>
          <w:rFonts w:ascii="Tahoma" w:hAnsi="Tahoma" w:cs="Tahoma"/>
          <w:sz w:val="22"/>
        </w:rPr>
        <w:t>Implemented robust backend services using .NET Core,</w:t>
      </w:r>
      <w:r w:rsidR="00AB0A73" w:rsidRPr="00C2214E">
        <w:rPr>
          <w:rFonts w:ascii="Tahoma" w:hAnsi="Tahoma" w:cs="Tahoma"/>
          <w:sz w:val="22"/>
        </w:rPr>
        <w:t xml:space="preserve"> </w:t>
      </w:r>
      <w:r w:rsidR="001E26FA" w:rsidRPr="00C2214E">
        <w:rPr>
          <w:rFonts w:ascii="Tahoma" w:hAnsi="Tahoma" w:cs="Tahoma"/>
          <w:sz w:val="22"/>
        </w:rPr>
        <w:t>entity</w:t>
      </w:r>
      <w:r w:rsidR="00AB0A73" w:rsidRPr="00C2214E">
        <w:rPr>
          <w:rFonts w:ascii="Tahoma" w:hAnsi="Tahoma" w:cs="Tahoma"/>
          <w:sz w:val="22"/>
        </w:rPr>
        <w:t xml:space="preserve"> framework</w:t>
      </w:r>
    </w:p>
    <w:p w14:paraId="7B8EBD7B" w14:textId="77777777" w:rsidR="00787E07" w:rsidRPr="007600F9" w:rsidRDefault="00787E07" w:rsidP="00787E07">
      <w:pPr>
        <w:pStyle w:val="INET-Body"/>
        <w:numPr>
          <w:ilvl w:val="0"/>
          <w:numId w:val="52"/>
        </w:numPr>
        <w:spacing w:line="312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Development new features, i</w:t>
      </w:r>
      <w:r w:rsidRPr="007600F9">
        <w:rPr>
          <w:rFonts w:ascii="Tahoma" w:hAnsi="Tahoma" w:cs="Tahoma"/>
          <w:sz w:val="22"/>
        </w:rPr>
        <w:t>nvestigate and fix bugs. </w:t>
      </w:r>
    </w:p>
    <w:p w14:paraId="68316C46" w14:textId="34D03018" w:rsidR="005B7965" w:rsidRPr="007600F9" w:rsidRDefault="005B7965" w:rsidP="005B7965">
      <w:pPr>
        <w:pStyle w:val="INET-Body"/>
        <w:numPr>
          <w:ilvl w:val="0"/>
          <w:numId w:val="53"/>
        </w:numPr>
        <w:spacing w:line="312" w:lineRule="auto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sz w:val="22"/>
        </w:rPr>
        <w:t xml:space="preserve">Create and Execute </w:t>
      </w:r>
      <w:r w:rsidR="00AB0A73">
        <w:rPr>
          <w:rFonts w:ascii="Tahoma" w:hAnsi="Tahoma" w:cs="Tahoma"/>
          <w:sz w:val="22"/>
        </w:rPr>
        <w:t>Unit Test</w:t>
      </w:r>
      <w:r w:rsidRPr="007600F9">
        <w:rPr>
          <w:rFonts w:ascii="Tahoma" w:hAnsi="Tahoma" w:cs="Tahoma"/>
          <w:sz w:val="22"/>
        </w:rPr>
        <w:t> </w:t>
      </w:r>
    </w:p>
    <w:p w14:paraId="4B13B775" w14:textId="4EF4500E" w:rsidR="005B7965" w:rsidRPr="007600F9" w:rsidRDefault="005B7965" w:rsidP="005B7965">
      <w:pPr>
        <w:pStyle w:val="INET-Body"/>
        <w:numPr>
          <w:ilvl w:val="0"/>
          <w:numId w:val="54"/>
        </w:numPr>
        <w:spacing w:line="312" w:lineRule="auto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sz w:val="22"/>
          <w:u w:val="single"/>
        </w:rPr>
        <w:t>Technologies</w:t>
      </w:r>
      <w:r w:rsidRPr="007600F9">
        <w:rPr>
          <w:rFonts w:ascii="Tahoma" w:hAnsi="Tahoma" w:cs="Tahoma"/>
          <w:sz w:val="22"/>
        </w:rPr>
        <w:t xml:space="preserve">: </w:t>
      </w:r>
      <w:r w:rsidRPr="00932098">
        <w:rPr>
          <w:rFonts w:ascii="Tahoma" w:hAnsi="Tahoma" w:cs="Tahoma"/>
          <w:color w:val="FF0000"/>
          <w:sz w:val="22"/>
        </w:rPr>
        <w:t xml:space="preserve">.Net Core, </w:t>
      </w:r>
      <w:r w:rsidR="001E26FA" w:rsidRPr="00932098">
        <w:rPr>
          <w:rFonts w:ascii="Tahoma" w:hAnsi="Tahoma" w:cs="Tahoma"/>
          <w:color w:val="FF0000"/>
          <w:sz w:val="22"/>
        </w:rPr>
        <w:t>entity</w:t>
      </w:r>
      <w:r w:rsidR="00AB0A73" w:rsidRPr="00932098">
        <w:rPr>
          <w:rFonts w:ascii="Tahoma" w:hAnsi="Tahoma" w:cs="Tahoma"/>
          <w:color w:val="FF0000"/>
          <w:sz w:val="22"/>
        </w:rPr>
        <w:t xml:space="preserve"> framework</w:t>
      </w:r>
      <w:r w:rsidRPr="00932098">
        <w:rPr>
          <w:rFonts w:ascii="Tahoma" w:hAnsi="Tahoma" w:cs="Tahoma"/>
          <w:color w:val="FF0000"/>
          <w:sz w:val="22"/>
        </w:rPr>
        <w:t>, API Restful, MySQL. </w:t>
      </w:r>
    </w:p>
    <w:p w14:paraId="19ED376C" w14:textId="7DF7C858" w:rsidR="0097788C" w:rsidRPr="00787E07" w:rsidRDefault="0097788C" w:rsidP="0097788C">
      <w:pPr>
        <w:pStyle w:val="Heading4"/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</w:pP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Project: FPT Software – FDX100 (01/2022 – 11/2023)</w:t>
      </w:r>
    </w:p>
    <w:p w14:paraId="3C73F191" w14:textId="5B4D372B" w:rsidR="0097788C" w:rsidRDefault="009567F2" w:rsidP="0097788C">
      <w:pPr>
        <w:pStyle w:val="INET-Body"/>
        <w:spacing w:line="312" w:lineRule="auto"/>
        <w:jc w:val="both"/>
        <w:rPr>
          <w:rFonts w:ascii="Tahoma" w:hAnsi="Tahoma" w:cs="Tahoma"/>
          <w:iCs/>
          <w:sz w:val="22"/>
        </w:rPr>
      </w:pPr>
      <w:r w:rsidRPr="009567F2">
        <w:rPr>
          <w:rFonts w:ascii="Tahoma" w:hAnsi="Tahoma" w:cs="Tahoma"/>
          <w:iCs/>
          <w:sz w:val="22"/>
        </w:rPr>
        <w:t>The goal of the project is to perform DX for the business of FPT Retail.</w:t>
      </w:r>
      <w:r w:rsidR="0097788C" w:rsidRPr="00C00A81">
        <w:rPr>
          <w:rFonts w:ascii="Tahoma" w:hAnsi="Tahoma" w:cs="Tahoma"/>
          <w:iCs/>
          <w:sz w:val="22"/>
        </w:rPr>
        <w:t>.</w:t>
      </w:r>
    </w:p>
    <w:p w14:paraId="30CA1AA8" w14:textId="274F4674" w:rsidR="0097788C" w:rsidRPr="00CF7581" w:rsidRDefault="0097788C" w:rsidP="0097788C">
      <w:pPr>
        <w:pStyle w:val="INET-Body"/>
        <w:spacing w:line="312" w:lineRule="auto"/>
        <w:jc w:val="both"/>
        <w:rPr>
          <w:rFonts w:ascii="Tahoma" w:hAnsi="Tahoma" w:cs="Tahoma"/>
          <w:b/>
          <w:bCs/>
          <w:i/>
          <w:iCs/>
          <w:sz w:val="22"/>
        </w:rPr>
      </w:pPr>
      <w:r w:rsidRPr="0032552B">
        <w:rPr>
          <w:rFonts w:ascii="Tahoma" w:hAnsi="Tahoma" w:cs="Tahoma"/>
          <w:b/>
          <w:bCs/>
          <w:iCs/>
          <w:sz w:val="22"/>
        </w:rPr>
        <w:t>Project size:</w:t>
      </w:r>
      <w:r>
        <w:rPr>
          <w:rFonts w:ascii="Tahoma" w:hAnsi="Tahoma" w:cs="Tahoma"/>
          <w:b/>
          <w:bCs/>
          <w:i/>
          <w:iCs/>
          <w:sz w:val="22"/>
        </w:rPr>
        <w:t xml:space="preserve"> </w:t>
      </w:r>
      <w:r>
        <w:rPr>
          <w:rFonts w:ascii="Tahoma" w:hAnsi="Tahoma" w:cs="Tahoma"/>
          <w:bCs/>
          <w:i/>
          <w:iCs/>
          <w:sz w:val="22"/>
        </w:rPr>
        <w:t>1</w:t>
      </w:r>
      <w:r w:rsidR="009567F2">
        <w:rPr>
          <w:rFonts w:ascii="Tahoma" w:hAnsi="Tahoma" w:cs="Tahoma"/>
          <w:bCs/>
          <w:i/>
          <w:iCs/>
          <w:sz w:val="22"/>
        </w:rPr>
        <w:t>0</w:t>
      </w:r>
      <w:r w:rsidRPr="00CF7581">
        <w:rPr>
          <w:rFonts w:ascii="Tahoma" w:hAnsi="Tahoma" w:cs="Tahoma"/>
          <w:bCs/>
          <w:i/>
          <w:iCs/>
          <w:sz w:val="22"/>
        </w:rPr>
        <w:t xml:space="preserve"> members</w:t>
      </w:r>
    </w:p>
    <w:p w14:paraId="546D68AF" w14:textId="77777777" w:rsidR="0097788C" w:rsidRPr="00CF7581" w:rsidRDefault="0097788C" w:rsidP="0097788C">
      <w:pPr>
        <w:pStyle w:val="INET-Body"/>
        <w:spacing w:line="312" w:lineRule="auto"/>
        <w:jc w:val="both"/>
        <w:rPr>
          <w:rFonts w:ascii="Tahoma" w:hAnsi="Tahoma" w:cs="Tahoma"/>
          <w:bCs/>
          <w:i/>
          <w:iCs/>
          <w:sz w:val="22"/>
        </w:rPr>
      </w:pPr>
      <w:r w:rsidRPr="0032552B">
        <w:rPr>
          <w:rFonts w:ascii="Tahoma" w:hAnsi="Tahoma" w:cs="Tahoma"/>
          <w:b/>
          <w:bCs/>
          <w:iCs/>
          <w:sz w:val="22"/>
        </w:rPr>
        <w:t>Roles:</w:t>
      </w:r>
      <w:r w:rsidRPr="00CF7581">
        <w:rPr>
          <w:rFonts w:ascii="Tahoma" w:hAnsi="Tahoma" w:cs="Tahoma"/>
          <w:b/>
          <w:bCs/>
          <w:i/>
          <w:iCs/>
          <w:sz w:val="22"/>
        </w:rPr>
        <w:t xml:space="preserve"> </w:t>
      </w:r>
      <w:r>
        <w:rPr>
          <w:rFonts w:ascii="Tahoma" w:hAnsi="Tahoma" w:cs="Tahoma"/>
          <w:bCs/>
          <w:i/>
          <w:iCs/>
          <w:sz w:val="22"/>
        </w:rPr>
        <w:t>Developer</w:t>
      </w:r>
    </w:p>
    <w:p w14:paraId="0455F09F" w14:textId="77777777" w:rsidR="0097788C" w:rsidRPr="00CF7581" w:rsidRDefault="0097788C" w:rsidP="0097788C">
      <w:pPr>
        <w:pStyle w:val="INET-Body"/>
        <w:spacing w:line="312" w:lineRule="auto"/>
        <w:jc w:val="both"/>
        <w:rPr>
          <w:rFonts w:ascii="Tahoma" w:hAnsi="Tahoma" w:cs="Tahoma"/>
          <w:b/>
          <w:bCs/>
          <w:iCs/>
          <w:sz w:val="22"/>
        </w:rPr>
      </w:pPr>
      <w:r w:rsidRPr="00CF7581">
        <w:rPr>
          <w:rFonts w:ascii="Tahoma" w:hAnsi="Tahoma" w:cs="Tahoma"/>
          <w:b/>
          <w:bCs/>
          <w:iCs/>
          <w:sz w:val="22"/>
        </w:rPr>
        <w:t>Responsibilities:</w:t>
      </w:r>
    </w:p>
    <w:p w14:paraId="6FFCBE94" w14:textId="77777777" w:rsidR="0097788C" w:rsidRPr="006061A5" w:rsidRDefault="0097788C" w:rsidP="0097788C">
      <w:pPr>
        <w:pStyle w:val="INET-Body"/>
        <w:numPr>
          <w:ilvl w:val="0"/>
          <w:numId w:val="52"/>
        </w:numPr>
        <w:spacing w:line="312" w:lineRule="auto"/>
        <w:rPr>
          <w:rFonts w:ascii="Tahoma" w:hAnsi="Tahoma" w:cs="Tahoma"/>
          <w:color w:val="FF0000"/>
          <w:sz w:val="22"/>
        </w:rPr>
      </w:pPr>
      <w:r w:rsidRPr="007600F9">
        <w:rPr>
          <w:rFonts w:ascii="Tahoma" w:hAnsi="Tahoma" w:cs="Tahoma"/>
          <w:sz w:val="22"/>
        </w:rPr>
        <w:t xml:space="preserve">Implemented robust backend services using </w:t>
      </w:r>
      <w:r w:rsidRPr="006061A5">
        <w:rPr>
          <w:rFonts w:ascii="Tahoma" w:hAnsi="Tahoma" w:cs="Tahoma"/>
          <w:color w:val="FF0000"/>
          <w:sz w:val="22"/>
        </w:rPr>
        <w:t>.NET Core, abp framework</w:t>
      </w:r>
    </w:p>
    <w:p w14:paraId="0155AB42" w14:textId="77777777" w:rsidR="00787E07" w:rsidRPr="007600F9" w:rsidRDefault="00787E07" w:rsidP="00787E07">
      <w:pPr>
        <w:pStyle w:val="INET-Body"/>
        <w:numPr>
          <w:ilvl w:val="0"/>
          <w:numId w:val="52"/>
        </w:numPr>
        <w:spacing w:line="312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Development new features, i</w:t>
      </w:r>
      <w:r w:rsidRPr="007600F9">
        <w:rPr>
          <w:rFonts w:ascii="Tahoma" w:hAnsi="Tahoma" w:cs="Tahoma"/>
          <w:sz w:val="22"/>
        </w:rPr>
        <w:t>nvestigate and fix bugs. </w:t>
      </w:r>
    </w:p>
    <w:p w14:paraId="74FFFE0D" w14:textId="0181A822" w:rsidR="0097788C" w:rsidRDefault="0097788C" w:rsidP="0097788C">
      <w:pPr>
        <w:pStyle w:val="INET-Body"/>
        <w:numPr>
          <w:ilvl w:val="0"/>
          <w:numId w:val="53"/>
        </w:numPr>
        <w:spacing w:line="312" w:lineRule="auto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sz w:val="22"/>
        </w:rPr>
        <w:t xml:space="preserve">Create and Execute </w:t>
      </w:r>
      <w:r>
        <w:rPr>
          <w:rFonts w:ascii="Tahoma" w:hAnsi="Tahoma" w:cs="Tahoma"/>
          <w:sz w:val="22"/>
        </w:rPr>
        <w:t>Unit Test</w:t>
      </w:r>
      <w:r w:rsidR="008B4927">
        <w:rPr>
          <w:rFonts w:ascii="Tahoma" w:hAnsi="Tahoma" w:cs="Tahoma"/>
          <w:sz w:val="22"/>
        </w:rPr>
        <w:t>.</w:t>
      </w:r>
    </w:p>
    <w:p w14:paraId="53A8C88D" w14:textId="72DC77D9" w:rsidR="008B4927" w:rsidRPr="007600F9" w:rsidRDefault="008B4927" w:rsidP="0097788C">
      <w:pPr>
        <w:pStyle w:val="INET-Body"/>
        <w:numPr>
          <w:ilvl w:val="0"/>
          <w:numId w:val="53"/>
        </w:numPr>
        <w:spacing w:line="312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Design database, migrate DB. </w:t>
      </w:r>
    </w:p>
    <w:p w14:paraId="29102102" w14:textId="38D3136F" w:rsidR="009567F2" w:rsidRDefault="0097788C" w:rsidP="0097788C">
      <w:pPr>
        <w:pStyle w:val="INET-Body"/>
        <w:numPr>
          <w:ilvl w:val="0"/>
          <w:numId w:val="54"/>
        </w:numPr>
        <w:spacing w:line="312" w:lineRule="auto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sz w:val="22"/>
          <w:u w:val="single"/>
        </w:rPr>
        <w:t>Technologies</w:t>
      </w:r>
      <w:r w:rsidRPr="007600F9">
        <w:rPr>
          <w:rFonts w:ascii="Tahoma" w:hAnsi="Tahoma" w:cs="Tahoma"/>
          <w:sz w:val="22"/>
        </w:rPr>
        <w:t xml:space="preserve">: </w:t>
      </w:r>
      <w:r w:rsidRPr="00C2214E">
        <w:rPr>
          <w:rFonts w:ascii="Tahoma" w:hAnsi="Tahoma" w:cs="Tahoma"/>
          <w:sz w:val="22"/>
        </w:rPr>
        <w:t xml:space="preserve">.Net Core, abp framework, </w:t>
      </w:r>
      <w:r w:rsidR="009567F2" w:rsidRPr="00C2214E">
        <w:rPr>
          <w:rFonts w:ascii="Tahoma" w:hAnsi="Tahoma" w:cs="Tahoma"/>
          <w:sz w:val="22"/>
        </w:rPr>
        <w:t xml:space="preserve">Web Services, </w:t>
      </w:r>
      <w:r w:rsidRPr="00C2214E">
        <w:rPr>
          <w:rFonts w:ascii="Tahoma" w:hAnsi="Tahoma" w:cs="Tahoma"/>
          <w:sz w:val="22"/>
        </w:rPr>
        <w:t xml:space="preserve">API Restful, </w:t>
      </w:r>
      <w:r w:rsidR="009567F2" w:rsidRPr="00C2214E">
        <w:rPr>
          <w:rFonts w:ascii="Tahoma" w:hAnsi="Tahoma" w:cs="Tahoma"/>
          <w:sz w:val="22"/>
        </w:rPr>
        <w:t>SQL Se</w:t>
      </w:r>
      <w:r w:rsidR="008A6F9A" w:rsidRPr="00C2214E">
        <w:rPr>
          <w:rFonts w:ascii="Tahoma" w:hAnsi="Tahoma" w:cs="Tahoma"/>
          <w:sz w:val="22"/>
        </w:rPr>
        <w:t>r</w:t>
      </w:r>
      <w:r w:rsidR="009567F2" w:rsidRPr="00C2214E">
        <w:rPr>
          <w:rFonts w:ascii="Tahoma" w:hAnsi="Tahoma" w:cs="Tahoma"/>
          <w:sz w:val="22"/>
        </w:rPr>
        <w:t>ver, Elastic Search, Rabbit MQ, Ka</w:t>
      </w:r>
      <w:r w:rsidR="006061A5" w:rsidRPr="00C2214E">
        <w:rPr>
          <w:rFonts w:ascii="Tahoma" w:hAnsi="Tahoma" w:cs="Tahoma"/>
          <w:sz w:val="22"/>
        </w:rPr>
        <w:t>f</w:t>
      </w:r>
      <w:r w:rsidR="009567F2" w:rsidRPr="00C2214E">
        <w:rPr>
          <w:rFonts w:ascii="Tahoma" w:hAnsi="Tahoma" w:cs="Tahoma"/>
          <w:sz w:val="22"/>
        </w:rPr>
        <w:t>ka,…</w:t>
      </w:r>
    </w:p>
    <w:p w14:paraId="78D3FDD3" w14:textId="1205384C" w:rsidR="00B51558" w:rsidRPr="00787E07" w:rsidRDefault="00B51558" w:rsidP="00B51558">
      <w:pPr>
        <w:pStyle w:val="Heading4"/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</w:pP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lastRenderedPageBreak/>
        <w:t>Project: FPT Software – FHM.C99.KBBATC (09/2020 – 11/202</w:t>
      </w:r>
      <w:r w:rsidR="00293E36"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1</w:t>
      </w: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)</w:t>
      </w:r>
    </w:p>
    <w:p w14:paraId="60F6CB6D" w14:textId="05187748" w:rsidR="00B51558" w:rsidRPr="00B51558" w:rsidRDefault="00B51558" w:rsidP="00B51558">
      <w:pPr>
        <w:pStyle w:val="INET-Body"/>
        <w:spacing w:line="312" w:lineRule="auto"/>
        <w:jc w:val="both"/>
        <w:rPr>
          <w:rFonts w:ascii="Tahoma" w:hAnsi="Tahoma" w:cs="Tahoma"/>
          <w:iCs/>
          <w:sz w:val="22"/>
        </w:rPr>
      </w:pPr>
      <w:r w:rsidRPr="00B51558">
        <w:rPr>
          <w:rFonts w:ascii="Tahoma" w:hAnsi="Tahoma" w:cs="Tahoma"/>
          <w:iCs/>
          <w:sz w:val="22"/>
        </w:rPr>
        <w:t>KBBATC project is aimed at providing long-term enhancements, maintenance and support of the Kelly Blue Book (KBB) and AutoTrader.com (ATC) Applications.</w:t>
      </w:r>
      <w:r w:rsidR="00515F62">
        <w:rPr>
          <w:rFonts w:ascii="Tahoma" w:hAnsi="Tahoma" w:cs="Tahoma"/>
          <w:iCs/>
          <w:sz w:val="22"/>
        </w:rPr>
        <w:t xml:space="preserve"> This project worked for US Customer. </w:t>
      </w:r>
    </w:p>
    <w:p w14:paraId="3E7EBDF5" w14:textId="77777777" w:rsidR="00B51558" w:rsidRPr="00CF7581" w:rsidRDefault="00B51558" w:rsidP="00B51558">
      <w:pPr>
        <w:pStyle w:val="INET-Body"/>
        <w:spacing w:line="312" w:lineRule="auto"/>
        <w:jc w:val="both"/>
        <w:rPr>
          <w:rFonts w:ascii="Tahoma" w:hAnsi="Tahoma" w:cs="Tahoma"/>
          <w:b/>
          <w:bCs/>
          <w:i/>
          <w:iCs/>
          <w:sz w:val="22"/>
        </w:rPr>
      </w:pPr>
      <w:r w:rsidRPr="0032552B">
        <w:rPr>
          <w:rFonts w:ascii="Tahoma" w:hAnsi="Tahoma" w:cs="Tahoma"/>
          <w:b/>
          <w:bCs/>
          <w:iCs/>
          <w:sz w:val="22"/>
        </w:rPr>
        <w:t>Project size:</w:t>
      </w:r>
      <w:r>
        <w:rPr>
          <w:rFonts w:ascii="Tahoma" w:hAnsi="Tahoma" w:cs="Tahoma"/>
          <w:b/>
          <w:bCs/>
          <w:i/>
          <w:iCs/>
          <w:sz w:val="22"/>
        </w:rPr>
        <w:t xml:space="preserve"> </w:t>
      </w:r>
      <w:r>
        <w:rPr>
          <w:rFonts w:ascii="Tahoma" w:hAnsi="Tahoma" w:cs="Tahoma"/>
          <w:bCs/>
          <w:i/>
          <w:iCs/>
          <w:sz w:val="22"/>
        </w:rPr>
        <w:t>10</w:t>
      </w:r>
      <w:r w:rsidRPr="00CF7581">
        <w:rPr>
          <w:rFonts w:ascii="Tahoma" w:hAnsi="Tahoma" w:cs="Tahoma"/>
          <w:bCs/>
          <w:i/>
          <w:iCs/>
          <w:sz w:val="22"/>
        </w:rPr>
        <w:t xml:space="preserve"> members</w:t>
      </w:r>
    </w:p>
    <w:p w14:paraId="1F4A2EC2" w14:textId="77777777" w:rsidR="00B51558" w:rsidRPr="00CF7581" w:rsidRDefault="00B51558" w:rsidP="00B51558">
      <w:pPr>
        <w:pStyle w:val="INET-Body"/>
        <w:spacing w:line="312" w:lineRule="auto"/>
        <w:jc w:val="both"/>
        <w:rPr>
          <w:rFonts w:ascii="Tahoma" w:hAnsi="Tahoma" w:cs="Tahoma"/>
          <w:bCs/>
          <w:i/>
          <w:iCs/>
          <w:sz w:val="22"/>
        </w:rPr>
      </w:pPr>
      <w:r w:rsidRPr="0032552B">
        <w:rPr>
          <w:rFonts w:ascii="Tahoma" w:hAnsi="Tahoma" w:cs="Tahoma"/>
          <w:b/>
          <w:bCs/>
          <w:iCs/>
          <w:sz w:val="22"/>
        </w:rPr>
        <w:t>Roles:</w:t>
      </w:r>
      <w:r w:rsidRPr="00CF7581">
        <w:rPr>
          <w:rFonts w:ascii="Tahoma" w:hAnsi="Tahoma" w:cs="Tahoma"/>
          <w:b/>
          <w:bCs/>
          <w:i/>
          <w:iCs/>
          <w:sz w:val="22"/>
        </w:rPr>
        <w:t xml:space="preserve"> </w:t>
      </w:r>
      <w:r>
        <w:rPr>
          <w:rFonts w:ascii="Tahoma" w:hAnsi="Tahoma" w:cs="Tahoma"/>
          <w:bCs/>
          <w:i/>
          <w:iCs/>
          <w:sz w:val="22"/>
        </w:rPr>
        <w:t>Developer</w:t>
      </w:r>
    </w:p>
    <w:p w14:paraId="7BF07847" w14:textId="77777777" w:rsidR="00B51558" w:rsidRPr="00CF7581" w:rsidRDefault="00B51558" w:rsidP="00B51558">
      <w:pPr>
        <w:pStyle w:val="INET-Body"/>
        <w:spacing w:line="312" w:lineRule="auto"/>
        <w:jc w:val="both"/>
        <w:rPr>
          <w:rFonts w:ascii="Tahoma" w:hAnsi="Tahoma" w:cs="Tahoma"/>
          <w:b/>
          <w:bCs/>
          <w:iCs/>
          <w:sz w:val="22"/>
        </w:rPr>
      </w:pPr>
      <w:r w:rsidRPr="00CF7581">
        <w:rPr>
          <w:rFonts w:ascii="Tahoma" w:hAnsi="Tahoma" w:cs="Tahoma"/>
          <w:b/>
          <w:bCs/>
          <w:iCs/>
          <w:sz w:val="22"/>
        </w:rPr>
        <w:t>Responsibilities:</w:t>
      </w:r>
    </w:p>
    <w:p w14:paraId="534337A6" w14:textId="3943D11E" w:rsidR="00B51558" w:rsidRDefault="00B51558" w:rsidP="00B51558">
      <w:pPr>
        <w:pStyle w:val="INET-Body"/>
        <w:numPr>
          <w:ilvl w:val="0"/>
          <w:numId w:val="52"/>
        </w:numPr>
        <w:spacing w:line="312" w:lineRule="auto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sz w:val="22"/>
        </w:rPr>
        <w:t>Implemented backend services using .NET Core,</w:t>
      </w:r>
      <w:r>
        <w:rPr>
          <w:rFonts w:ascii="Tahoma" w:hAnsi="Tahoma" w:cs="Tahoma"/>
          <w:sz w:val="22"/>
        </w:rPr>
        <w:t xml:space="preserve"> MVC, React JS, Note JS</w:t>
      </w:r>
      <w:r w:rsidR="006F1BD0">
        <w:rPr>
          <w:rFonts w:ascii="Tahoma" w:hAnsi="Tahoma" w:cs="Tahoma"/>
          <w:sz w:val="22"/>
        </w:rPr>
        <w:t>, AWS</w:t>
      </w:r>
    </w:p>
    <w:p w14:paraId="54BABEE2" w14:textId="58CB2724" w:rsidR="00B51558" w:rsidRDefault="007040F8" w:rsidP="00B51558">
      <w:pPr>
        <w:pStyle w:val="INET-Body"/>
        <w:numPr>
          <w:ilvl w:val="0"/>
          <w:numId w:val="52"/>
        </w:numPr>
        <w:spacing w:line="312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Development new features, i</w:t>
      </w:r>
      <w:r w:rsidRPr="007600F9">
        <w:rPr>
          <w:rFonts w:ascii="Tahoma" w:hAnsi="Tahoma" w:cs="Tahoma"/>
          <w:sz w:val="22"/>
        </w:rPr>
        <w:t>nvestigate and fix bugs.</w:t>
      </w:r>
      <w:r w:rsidR="00B51558" w:rsidRPr="007600F9">
        <w:rPr>
          <w:rFonts w:ascii="Tahoma" w:hAnsi="Tahoma" w:cs="Tahoma"/>
          <w:sz w:val="22"/>
        </w:rPr>
        <w:t> </w:t>
      </w:r>
    </w:p>
    <w:p w14:paraId="1B39CD4E" w14:textId="639A962A" w:rsidR="00B51558" w:rsidRPr="007600F9" w:rsidRDefault="00B51558" w:rsidP="00B51558">
      <w:pPr>
        <w:pStyle w:val="INET-Body"/>
        <w:numPr>
          <w:ilvl w:val="0"/>
          <w:numId w:val="53"/>
        </w:numPr>
        <w:spacing w:line="312" w:lineRule="auto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sz w:val="22"/>
        </w:rPr>
        <w:t xml:space="preserve">Create and Execute </w:t>
      </w:r>
      <w:r>
        <w:rPr>
          <w:rFonts w:ascii="Tahoma" w:hAnsi="Tahoma" w:cs="Tahoma"/>
          <w:sz w:val="22"/>
        </w:rPr>
        <w:t>Unit Test</w:t>
      </w:r>
      <w:r w:rsidR="002D5D98">
        <w:rPr>
          <w:rFonts w:ascii="Tahoma" w:hAnsi="Tahoma" w:cs="Tahoma"/>
          <w:sz w:val="22"/>
        </w:rPr>
        <w:t>.</w:t>
      </w:r>
      <w:r w:rsidRPr="007600F9">
        <w:rPr>
          <w:rFonts w:ascii="Tahoma" w:hAnsi="Tahoma" w:cs="Tahoma"/>
          <w:sz w:val="22"/>
        </w:rPr>
        <w:t> </w:t>
      </w:r>
    </w:p>
    <w:p w14:paraId="56090793" w14:textId="512C8A20" w:rsidR="00B51558" w:rsidRPr="008A7F95" w:rsidRDefault="00B51558" w:rsidP="002D5D98">
      <w:pPr>
        <w:pStyle w:val="INET-Body"/>
        <w:spacing w:line="312" w:lineRule="auto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b/>
          <w:bCs/>
          <w:sz w:val="22"/>
          <w:u w:val="single"/>
        </w:rPr>
        <w:t>Technologies</w:t>
      </w:r>
      <w:r w:rsidRPr="007600F9">
        <w:rPr>
          <w:rFonts w:ascii="Tahoma" w:hAnsi="Tahoma" w:cs="Tahoma"/>
          <w:b/>
          <w:bCs/>
          <w:sz w:val="22"/>
        </w:rPr>
        <w:t>:</w:t>
      </w:r>
      <w:r w:rsidRPr="007600F9">
        <w:rPr>
          <w:rFonts w:ascii="Tahoma" w:hAnsi="Tahoma" w:cs="Tahoma"/>
          <w:sz w:val="22"/>
        </w:rPr>
        <w:t xml:space="preserve"> </w:t>
      </w:r>
      <w:r w:rsidRPr="008A7F95">
        <w:rPr>
          <w:rFonts w:ascii="Tahoma" w:hAnsi="Tahoma" w:cs="Tahoma"/>
          <w:sz w:val="22"/>
        </w:rPr>
        <w:t>.Net Core, MVC, React JS, Note JS</w:t>
      </w:r>
      <w:r w:rsidR="006F1BD0" w:rsidRPr="008A7F95">
        <w:rPr>
          <w:rFonts w:ascii="Tahoma" w:hAnsi="Tahoma" w:cs="Tahoma"/>
          <w:sz w:val="22"/>
        </w:rPr>
        <w:t>, AWS</w:t>
      </w:r>
    </w:p>
    <w:p w14:paraId="6DB92A2E" w14:textId="45235272" w:rsidR="00D0318B" w:rsidRPr="00787E07" w:rsidRDefault="00D0318B" w:rsidP="00D0318B">
      <w:pPr>
        <w:pStyle w:val="Heading4"/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</w:pP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Project: FPT Software – EDEN_REHOST (09/20</w:t>
      </w:r>
      <w:r w:rsidR="00B35178"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19</w:t>
      </w: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 xml:space="preserve"> – </w:t>
      </w:r>
      <w:r w:rsidR="00B35178"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0</w:t>
      </w: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1/202</w:t>
      </w:r>
      <w:r w:rsidR="00B35178"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0</w:t>
      </w: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)</w:t>
      </w:r>
    </w:p>
    <w:p w14:paraId="0BA4CC10" w14:textId="77777777" w:rsidR="00D0318B" w:rsidRPr="00D0318B" w:rsidRDefault="00D0318B" w:rsidP="00D0318B">
      <w:pPr>
        <w:pStyle w:val="INET-Body"/>
        <w:spacing w:line="312" w:lineRule="auto"/>
        <w:jc w:val="both"/>
        <w:rPr>
          <w:rFonts w:ascii="Tahoma" w:hAnsi="Tahoma" w:cs="Tahoma"/>
          <w:iCs/>
          <w:sz w:val="22"/>
        </w:rPr>
      </w:pPr>
      <w:r w:rsidRPr="00D0318B">
        <w:rPr>
          <w:rFonts w:ascii="Tahoma" w:hAnsi="Tahoma" w:cs="Tahoma"/>
          <w:iCs/>
          <w:sz w:val="22"/>
        </w:rPr>
        <w:t>Migrate all AIA's system to Azure</w:t>
      </w:r>
    </w:p>
    <w:p w14:paraId="113C1A96" w14:textId="48C200C9" w:rsidR="00D0318B" w:rsidRPr="00CF7581" w:rsidRDefault="00D0318B" w:rsidP="00D0318B">
      <w:pPr>
        <w:pStyle w:val="INET-Body"/>
        <w:spacing w:line="312" w:lineRule="auto"/>
        <w:jc w:val="both"/>
        <w:rPr>
          <w:rFonts w:ascii="Tahoma" w:hAnsi="Tahoma" w:cs="Tahoma"/>
          <w:b/>
          <w:bCs/>
          <w:i/>
          <w:iCs/>
          <w:sz w:val="22"/>
        </w:rPr>
      </w:pPr>
      <w:r w:rsidRPr="0032552B">
        <w:rPr>
          <w:rFonts w:ascii="Tahoma" w:hAnsi="Tahoma" w:cs="Tahoma"/>
          <w:b/>
          <w:bCs/>
          <w:iCs/>
          <w:sz w:val="22"/>
        </w:rPr>
        <w:t>Project size:</w:t>
      </w:r>
      <w:r>
        <w:rPr>
          <w:rFonts w:ascii="Tahoma" w:hAnsi="Tahoma" w:cs="Tahoma"/>
          <w:b/>
          <w:bCs/>
          <w:i/>
          <w:iCs/>
          <w:sz w:val="22"/>
        </w:rPr>
        <w:t xml:space="preserve"> </w:t>
      </w:r>
      <w:r w:rsidR="00401B64">
        <w:rPr>
          <w:rFonts w:ascii="Tahoma" w:hAnsi="Tahoma" w:cs="Tahoma"/>
          <w:bCs/>
          <w:i/>
          <w:iCs/>
          <w:sz w:val="22"/>
        </w:rPr>
        <w:t>8</w:t>
      </w:r>
      <w:r w:rsidRPr="00CF7581">
        <w:rPr>
          <w:rFonts w:ascii="Tahoma" w:hAnsi="Tahoma" w:cs="Tahoma"/>
          <w:bCs/>
          <w:i/>
          <w:iCs/>
          <w:sz w:val="22"/>
        </w:rPr>
        <w:t xml:space="preserve"> members</w:t>
      </w:r>
    </w:p>
    <w:p w14:paraId="49D4A5D0" w14:textId="77777777" w:rsidR="00D0318B" w:rsidRPr="00CF7581" w:rsidRDefault="00D0318B" w:rsidP="00D0318B">
      <w:pPr>
        <w:pStyle w:val="INET-Body"/>
        <w:spacing w:line="312" w:lineRule="auto"/>
        <w:jc w:val="both"/>
        <w:rPr>
          <w:rFonts w:ascii="Tahoma" w:hAnsi="Tahoma" w:cs="Tahoma"/>
          <w:bCs/>
          <w:i/>
          <w:iCs/>
          <w:sz w:val="22"/>
        </w:rPr>
      </w:pPr>
      <w:r w:rsidRPr="0032552B">
        <w:rPr>
          <w:rFonts w:ascii="Tahoma" w:hAnsi="Tahoma" w:cs="Tahoma"/>
          <w:b/>
          <w:bCs/>
          <w:iCs/>
          <w:sz w:val="22"/>
        </w:rPr>
        <w:t>Roles:</w:t>
      </w:r>
      <w:r w:rsidRPr="00CF7581">
        <w:rPr>
          <w:rFonts w:ascii="Tahoma" w:hAnsi="Tahoma" w:cs="Tahoma"/>
          <w:b/>
          <w:bCs/>
          <w:i/>
          <w:iCs/>
          <w:sz w:val="22"/>
        </w:rPr>
        <w:t xml:space="preserve"> </w:t>
      </w:r>
      <w:r>
        <w:rPr>
          <w:rFonts w:ascii="Tahoma" w:hAnsi="Tahoma" w:cs="Tahoma"/>
          <w:bCs/>
          <w:i/>
          <w:iCs/>
          <w:sz w:val="22"/>
        </w:rPr>
        <w:t>Developer</w:t>
      </w:r>
    </w:p>
    <w:p w14:paraId="7DE9F4AD" w14:textId="77777777" w:rsidR="00D0318B" w:rsidRPr="00CF7581" w:rsidRDefault="00D0318B" w:rsidP="00D0318B">
      <w:pPr>
        <w:pStyle w:val="INET-Body"/>
        <w:spacing w:line="312" w:lineRule="auto"/>
        <w:jc w:val="both"/>
        <w:rPr>
          <w:rFonts w:ascii="Tahoma" w:hAnsi="Tahoma" w:cs="Tahoma"/>
          <w:b/>
          <w:bCs/>
          <w:iCs/>
          <w:sz w:val="22"/>
        </w:rPr>
      </w:pPr>
      <w:r w:rsidRPr="00CF7581">
        <w:rPr>
          <w:rFonts w:ascii="Tahoma" w:hAnsi="Tahoma" w:cs="Tahoma"/>
          <w:b/>
          <w:bCs/>
          <w:iCs/>
          <w:sz w:val="22"/>
        </w:rPr>
        <w:t>Responsibilities:</w:t>
      </w:r>
    </w:p>
    <w:p w14:paraId="135C8211" w14:textId="0E3AEC86" w:rsidR="00D0318B" w:rsidRDefault="00D0318B" w:rsidP="00D0318B">
      <w:pPr>
        <w:pStyle w:val="INET-Body"/>
        <w:numPr>
          <w:ilvl w:val="0"/>
          <w:numId w:val="52"/>
        </w:numPr>
        <w:spacing w:line="312" w:lineRule="auto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sz w:val="22"/>
        </w:rPr>
        <w:t>Implemented backend services using .NET Core,</w:t>
      </w:r>
      <w:r>
        <w:rPr>
          <w:rFonts w:ascii="Tahoma" w:hAnsi="Tahoma" w:cs="Tahoma"/>
          <w:sz w:val="22"/>
        </w:rPr>
        <w:t xml:space="preserve"> </w:t>
      </w:r>
      <w:r w:rsidR="006353EB">
        <w:rPr>
          <w:rFonts w:ascii="Tahoma" w:hAnsi="Tahoma" w:cs="Tahoma"/>
          <w:sz w:val="22"/>
        </w:rPr>
        <w:t>Azure.</w:t>
      </w:r>
    </w:p>
    <w:p w14:paraId="086507D9" w14:textId="77777777" w:rsidR="00854A96" w:rsidRDefault="00854A96" w:rsidP="00D0318B">
      <w:pPr>
        <w:pStyle w:val="INET-Body"/>
        <w:numPr>
          <w:ilvl w:val="0"/>
          <w:numId w:val="53"/>
        </w:numPr>
        <w:spacing w:line="312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Development new features, i</w:t>
      </w:r>
      <w:r w:rsidRPr="007600F9">
        <w:rPr>
          <w:rFonts w:ascii="Tahoma" w:hAnsi="Tahoma" w:cs="Tahoma"/>
          <w:sz w:val="22"/>
        </w:rPr>
        <w:t>nvestigate and fix bugs. </w:t>
      </w:r>
    </w:p>
    <w:p w14:paraId="334C2ED2" w14:textId="34179968" w:rsidR="00D0318B" w:rsidRPr="007600F9" w:rsidRDefault="00D0318B" w:rsidP="00D0318B">
      <w:pPr>
        <w:pStyle w:val="INET-Body"/>
        <w:numPr>
          <w:ilvl w:val="0"/>
          <w:numId w:val="53"/>
        </w:numPr>
        <w:spacing w:line="312" w:lineRule="auto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sz w:val="22"/>
        </w:rPr>
        <w:t xml:space="preserve">Create and Execute </w:t>
      </w:r>
      <w:r>
        <w:rPr>
          <w:rFonts w:ascii="Tahoma" w:hAnsi="Tahoma" w:cs="Tahoma"/>
          <w:sz w:val="22"/>
        </w:rPr>
        <w:t>Unit Test.</w:t>
      </w:r>
      <w:r w:rsidRPr="007600F9">
        <w:rPr>
          <w:rFonts w:ascii="Tahoma" w:hAnsi="Tahoma" w:cs="Tahoma"/>
          <w:sz w:val="22"/>
        </w:rPr>
        <w:t> </w:t>
      </w:r>
    </w:p>
    <w:p w14:paraId="0CACFA32" w14:textId="6E8818E4" w:rsidR="00D0318B" w:rsidRDefault="00D0318B" w:rsidP="00D0318B">
      <w:pPr>
        <w:pStyle w:val="INET-Body"/>
        <w:spacing w:line="312" w:lineRule="auto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b/>
          <w:bCs/>
          <w:sz w:val="22"/>
          <w:u w:val="single"/>
        </w:rPr>
        <w:t>Technologies</w:t>
      </w:r>
      <w:r w:rsidRPr="007600F9">
        <w:rPr>
          <w:rFonts w:ascii="Tahoma" w:hAnsi="Tahoma" w:cs="Tahoma"/>
          <w:b/>
          <w:bCs/>
          <w:sz w:val="22"/>
        </w:rPr>
        <w:t>:</w:t>
      </w:r>
      <w:r w:rsidRPr="007600F9">
        <w:rPr>
          <w:rFonts w:ascii="Tahoma" w:hAnsi="Tahoma" w:cs="Tahoma"/>
          <w:sz w:val="22"/>
        </w:rPr>
        <w:t xml:space="preserve"> </w:t>
      </w:r>
      <w:r w:rsidRPr="008A7F95">
        <w:rPr>
          <w:rFonts w:ascii="Tahoma" w:hAnsi="Tahoma" w:cs="Tahoma"/>
          <w:sz w:val="22"/>
        </w:rPr>
        <w:t xml:space="preserve">.Net Core, MVC, </w:t>
      </w:r>
      <w:r w:rsidR="006353EB" w:rsidRPr="008A7F95">
        <w:rPr>
          <w:rFonts w:ascii="Tahoma" w:hAnsi="Tahoma" w:cs="Tahoma"/>
          <w:sz w:val="22"/>
        </w:rPr>
        <w:t>Azure, MS SQL Server</w:t>
      </w:r>
      <w:r w:rsidR="006353EB" w:rsidRPr="006061A5">
        <w:rPr>
          <w:rFonts w:ascii="Tahoma" w:hAnsi="Tahoma" w:cs="Tahoma"/>
          <w:color w:val="FF0000"/>
          <w:sz w:val="22"/>
        </w:rPr>
        <w:t xml:space="preserve">. </w:t>
      </w:r>
    </w:p>
    <w:p w14:paraId="2742BE7B" w14:textId="528A3AEA" w:rsidR="00E638DC" w:rsidRPr="00787E07" w:rsidRDefault="00E638DC" w:rsidP="00E638DC">
      <w:pPr>
        <w:pStyle w:val="Heading4"/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</w:pP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Project: FPT Software – Maintenance_S1_2019 (05/2019 – 0</w:t>
      </w:r>
      <w:r w:rsidR="00904B9A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9</w:t>
      </w: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/2019)</w:t>
      </w:r>
    </w:p>
    <w:p w14:paraId="46EEFCD2" w14:textId="26440929" w:rsidR="00E638DC" w:rsidRPr="00E638DC" w:rsidRDefault="00E638DC" w:rsidP="00E638DC">
      <w:pPr>
        <w:pStyle w:val="INET-Body"/>
        <w:spacing w:line="312" w:lineRule="auto"/>
        <w:jc w:val="both"/>
        <w:rPr>
          <w:rFonts w:ascii="Tahoma" w:hAnsi="Tahoma" w:cs="Tahoma"/>
          <w:iCs/>
          <w:sz w:val="22"/>
        </w:rPr>
      </w:pPr>
      <w:r w:rsidRPr="00E638DC">
        <w:rPr>
          <w:rFonts w:ascii="Tahoma" w:hAnsi="Tahoma" w:cs="Tahoma"/>
          <w:iCs/>
          <w:sz w:val="22"/>
        </w:rPr>
        <w:t>Maintain and enhancement “ketnoi.aia.com.vn” also support bugs fixing on PRODUCTION</w:t>
      </w:r>
      <w:r w:rsidR="00D741C9">
        <w:rPr>
          <w:rFonts w:ascii="Tahoma" w:hAnsi="Tahoma" w:cs="Tahoma"/>
          <w:iCs/>
          <w:sz w:val="22"/>
        </w:rPr>
        <w:t xml:space="preserve"> (AIA customer)</w:t>
      </w:r>
    </w:p>
    <w:p w14:paraId="3817088C" w14:textId="72C36A1F" w:rsidR="00E638DC" w:rsidRPr="00CF7581" w:rsidRDefault="00E638DC" w:rsidP="00E638DC">
      <w:pPr>
        <w:pStyle w:val="INET-Body"/>
        <w:spacing w:line="312" w:lineRule="auto"/>
        <w:jc w:val="both"/>
        <w:rPr>
          <w:rFonts w:ascii="Tahoma" w:hAnsi="Tahoma" w:cs="Tahoma"/>
          <w:b/>
          <w:bCs/>
          <w:i/>
          <w:iCs/>
          <w:sz w:val="22"/>
        </w:rPr>
      </w:pPr>
      <w:r w:rsidRPr="0032552B">
        <w:rPr>
          <w:rFonts w:ascii="Tahoma" w:hAnsi="Tahoma" w:cs="Tahoma"/>
          <w:b/>
          <w:bCs/>
          <w:iCs/>
          <w:sz w:val="22"/>
        </w:rPr>
        <w:t>Project size:</w:t>
      </w:r>
      <w:r>
        <w:rPr>
          <w:rFonts w:ascii="Tahoma" w:hAnsi="Tahoma" w:cs="Tahoma"/>
          <w:b/>
          <w:bCs/>
          <w:i/>
          <w:iCs/>
          <w:sz w:val="22"/>
        </w:rPr>
        <w:t xml:space="preserve"> </w:t>
      </w:r>
      <w:r w:rsidR="0088021B">
        <w:rPr>
          <w:rFonts w:ascii="Tahoma" w:hAnsi="Tahoma" w:cs="Tahoma"/>
          <w:b/>
          <w:bCs/>
          <w:i/>
          <w:iCs/>
          <w:sz w:val="22"/>
        </w:rPr>
        <w:t>3</w:t>
      </w:r>
      <w:r w:rsidR="00120453">
        <w:rPr>
          <w:rFonts w:ascii="Tahoma" w:hAnsi="Tahoma" w:cs="Tahoma"/>
          <w:bCs/>
          <w:i/>
          <w:iCs/>
          <w:sz w:val="22"/>
        </w:rPr>
        <w:t>5</w:t>
      </w:r>
      <w:r w:rsidRPr="00CF7581">
        <w:rPr>
          <w:rFonts w:ascii="Tahoma" w:hAnsi="Tahoma" w:cs="Tahoma"/>
          <w:bCs/>
          <w:i/>
          <w:iCs/>
          <w:sz w:val="22"/>
        </w:rPr>
        <w:t xml:space="preserve"> members</w:t>
      </w:r>
    </w:p>
    <w:p w14:paraId="66AFA339" w14:textId="77777777" w:rsidR="00E638DC" w:rsidRPr="00CF7581" w:rsidRDefault="00E638DC" w:rsidP="00E638DC">
      <w:pPr>
        <w:pStyle w:val="INET-Body"/>
        <w:spacing w:line="312" w:lineRule="auto"/>
        <w:jc w:val="both"/>
        <w:rPr>
          <w:rFonts w:ascii="Tahoma" w:hAnsi="Tahoma" w:cs="Tahoma"/>
          <w:bCs/>
          <w:i/>
          <w:iCs/>
          <w:sz w:val="22"/>
        </w:rPr>
      </w:pPr>
      <w:r w:rsidRPr="0032552B">
        <w:rPr>
          <w:rFonts w:ascii="Tahoma" w:hAnsi="Tahoma" w:cs="Tahoma"/>
          <w:b/>
          <w:bCs/>
          <w:iCs/>
          <w:sz w:val="22"/>
        </w:rPr>
        <w:t>Roles:</w:t>
      </w:r>
      <w:r w:rsidRPr="00CF7581">
        <w:rPr>
          <w:rFonts w:ascii="Tahoma" w:hAnsi="Tahoma" w:cs="Tahoma"/>
          <w:b/>
          <w:bCs/>
          <w:i/>
          <w:iCs/>
          <w:sz w:val="22"/>
        </w:rPr>
        <w:t xml:space="preserve"> </w:t>
      </w:r>
      <w:r>
        <w:rPr>
          <w:rFonts w:ascii="Tahoma" w:hAnsi="Tahoma" w:cs="Tahoma"/>
          <w:bCs/>
          <w:i/>
          <w:iCs/>
          <w:sz w:val="22"/>
        </w:rPr>
        <w:t>Developer</w:t>
      </w:r>
    </w:p>
    <w:p w14:paraId="7B159CAB" w14:textId="77777777" w:rsidR="00E638DC" w:rsidRPr="00CF7581" w:rsidRDefault="00E638DC" w:rsidP="00E638DC">
      <w:pPr>
        <w:pStyle w:val="INET-Body"/>
        <w:spacing w:line="312" w:lineRule="auto"/>
        <w:jc w:val="both"/>
        <w:rPr>
          <w:rFonts w:ascii="Tahoma" w:hAnsi="Tahoma" w:cs="Tahoma"/>
          <w:b/>
          <w:bCs/>
          <w:iCs/>
          <w:sz w:val="22"/>
        </w:rPr>
      </w:pPr>
      <w:r w:rsidRPr="00CF7581">
        <w:rPr>
          <w:rFonts w:ascii="Tahoma" w:hAnsi="Tahoma" w:cs="Tahoma"/>
          <w:b/>
          <w:bCs/>
          <w:iCs/>
          <w:sz w:val="22"/>
        </w:rPr>
        <w:t>Responsibilities:</w:t>
      </w:r>
    </w:p>
    <w:p w14:paraId="07283998" w14:textId="77777777" w:rsidR="00E638DC" w:rsidRDefault="00E638DC" w:rsidP="00E638DC">
      <w:pPr>
        <w:pStyle w:val="INET-Body"/>
        <w:numPr>
          <w:ilvl w:val="0"/>
          <w:numId w:val="52"/>
        </w:numPr>
        <w:spacing w:line="312" w:lineRule="auto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sz w:val="22"/>
        </w:rPr>
        <w:t>Implemented backend services using .NET Cor</w:t>
      </w:r>
      <w:r>
        <w:rPr>
          <w:rFonts w:ascii="Tahoma" w:hAnsi="Tahoma" w:cs="Tahoma"/>
          <w:sz w:val="22"/>
        </w:rPr>
        <w:t>e</w:t>
      </w:r>
    </w:p>
    <w:p w14:paraId="2D363E3B" w14:textId="77777777" w:rsidR="00E638DC" w:rsidRDefault="00E638DC" w:rsidP="00E638DC">
      <w:pPr>
        <w:pStyle w:val="INET-Body"/>
        <w:numPr>
          <w:ilvl w:val="0"/>
          <w:numId w:val="52"/>
        </w:numPr>
        <w:spacing w:line="312" w:lineRule="auto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sz w:val="22"/>
        </w:rPr>
        <w:t>Investigate and fix bugs. </w:t>
      </w:r>
    </w:p>
    <w:p w14:paraId="14FE3840" w14:textId="77777777" w:rsidR="00E638DC" w:rsidRPr="007600F9" w:rsidRDefault="00E638DC" w:rsidP="00E638DC">
      <w:pPr>
        <w:pStyle w:val="INET-Body"/>
        <w:numPr>
          <w:ilvl w:val="0"/>
          <w:numId w:val="53"/>
        </w:numPr>
        <w:spacing w:line="312" w:lineRule="auto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sz w:val="22"/>
        </w:rPr>
        <w:t xml:space="preserve">Create and Execute </w:t>
      </w:r>
      <w:r>
        <w:rPr>
          <w:rFonts w:ascii="Tahoma" w:hAnsi="Tahoma" w:cs="Tahoma"/>
          <w:sz w:val="22"/>
        </w:rPr>
        <w:t>Unit Test.</w:t>
      </w:r>
      <w:r w:rsidRPr="007600F9">
        <w:rPr>
          <w:rFonts w:ascii="Tahoma" w:hAnsi="Tahoma" w:cs="Tahoma"/>
          <w:sz w:val="22"/>
        </w:rPr>
        <w:t> </w:t>
      </w:r>
    </w:p>
    <w:p w14:paraId="77C0A86B" w14:textId="38342894" w:rsidR="00E638DC" w:rsidRPr="008A7F95" w:rsidRDefault="00E638DC" w:rsidP="00E638DC">
      <w:pPr>
        <w:pStyle w:val="INET-Body"/>
        <w:spacing w:line="312" w:lineRule="auto"/>
        <w:jc w:val="both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b/>
          <w:bCs/>
          <w:sz w:val="22"/>
          <w:u w:val="single"/>
        </w:rPr>
        <w:t>Technologies</w:t>
      </w:r>
      <w:r w:rsidRPr="007600F9">
        <w:rPr>
          <w:rFonts w:ascii="Tahoma" w:hAnsi="Tahoma" w:cs="Tahoma"/>
          <w:b/>
          <w:bCs/>
          <w:sz w:val="22"/>
        </w:rPr>
        <w:t>:</w:t>
      </w:r>
      <w:r w:rsidRPr="007600F9">
        <w:rPr>
          <w:rFonts w:ascii="Tahoma" w:hAnsi="Tahoma" w:cs="Tahoma"/>
          <w:sz w:val="22"/>
        </w:rPr>
        <w:t xml:space="preserve"> </w:t>
      </w:r>
      <w:r w:rsidRPr="008A7F95">
        <w:rPr>
          <w:rFonts w:ascii="Tahoma" w:hAnsi="Tahoma" w:cs="Tahoma"/>
          <w:sz w:val="22"/>
        </w:rPr>
        <w:t>.Net Core, MVC, MS SQL Server.</w:t>
      </w:r>
    </w:p>
    <w:p w14:paraId="74F1C58E" w14:textId="63838E8D" w:rsidR="00282E35" w:rsidRPr="00787E07" w:rsidRDefault="00282E35" w:rsidP="00282E35">
      <w:pPr>
        <w:pStyle w:val="Heading4"/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</w:pP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Project: FPT Software – EWOO_PMS365</w:t>
      </w:r>
      <w:r w:rsidRPr="00787E07">
        <w:rPr>
          <w:rFonts w:ascii="Tahoma" w:hAnsi="Tahoma" w:cs="Tahoma"/>
          <w:color w:val="FF0000"/>
          <w:sz w:val="22"/>
          <w:szCs w:val="22"/>
        </w:rPr>
        <w:t xml:space="preserve"> </w:t>
      </w: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(</w:t>
      </w:r>
      <w:r w:rsidR="003A292A"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10</w:t>
      </w: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/201</w:t>
      </w:r>
      <w:r w:rsidR="003A292A"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8</w:t>
      </w: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 xml:space="preserve"> – 0</w:t>
      </w:r>
      <w:r w:rsidR="001D606F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4</w:t>
      </w: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/2019)</w:t>
      </w:r>
    </w:p>
    <w:p w14:paraId="688A2664" w14:textId="77777777" w:rsidR="004E0C56" w:rsidRPr="004E0C56" w:rsidRDefault="004E0C56" w:rsidP="004E0C56">
      <w:pPr>
        <w:pStyle w:val="INET-Body"/>
        <w:spacing w:line="312" w:lineRule="auto"/>
        <w:jc w:val="both"/>
        <w:rPr>
          <w:rFonts w:ascii="Tahoma" w:hAnsi="Tahoma" w:cs="Tahoma"/>
          <w:iCs/>
          <w:sz w:val="22"/>
        </w:rPr>
      </w:pPr>
      <w:r w:rsidRPr="004E0C56">
        <w:rPr>
          <w:rFonts w:ascii="Tahoma" w:hAnsi="Tahoma" w:cs="Tahoma"/>
          <w:iCs/>
          <w:sz w:val="22"/>
        </w:rPr>
        <w:t>The project is to build a cloud-based solution (namely is PMS365) for veterinary practice management with below services:</w:t>
      </w:r>
    </w:p>
    <w:p w14:paraId="16EFB9AD" w14:textId="77777777" w:rsidR="004E0C56" w:rsidRPr="004E0C56" w:rsidRDefault="004E0C56" w:rsidP="004E0C56">
      <w:pPr>
        <w:pStyle w:val="INET-Body"/>
        <w:spacing w:line="312" w:lineRule="auto"/>
        <w:jc w:val="both"/>
        <w:rPr>
          <w:rFonts w:ascii="Tahoma" w:hAnsi="Tahoma" w:cs="Tahoma"/>
          <w:iCs/>
          <w:sz w:val="22"/>
        </w:rPr>
      </w:pPr>
      <w:r w:rsidRPr="004E0C56">
        <w:rPr>
          <w:rFonts w:ascii="Tahoma" w:hAnsi="Tahoma" w:cs="Tahoma"/>
          <w:iCs/>
          <w:sz w:val="22"/>
        </w:rPr>
        <w:t>+ Web-based veterinary practice EMR (electrical medical record)</w:t>
      </w:r>
    </w:p>
    <w:p w14:paraId="05B2D22E" w14:textId="51374358" w:rsidR="004E0C56" w:rsidRPr="004E0C56" w:rsidRDefault="004E0C56" w:rsidP="004E0C56">
      <w:pPr>
        <w:pStyle w:val="INET-Body"/>
        <w:spacing w:line="312" w:lineRule="auto"/>
        <w:jc w:val="both"/>
        <w:rPr>
          <w:rFonts w:ascii="Tahoma" w:hAnsi="Tahoma" w:cs="Tahoma"/>
          <w:iCs/>
          <w:sz w:val="22"/>
        </w:rPr>
      </w:pPr>
      <w:r w:rsidRPr="004E0C56">
        <w:rPr>
          <w:rFonts w:ascii="Tahoma" w:hAnsi="Tahoma" w:cs="Tahoma"/>
          <w:iCs/>
          <w:sz w:val="22"/>
        </w:rPr>
        <w:t>+ Cloud-based We</w:t>
      </w:r>
      <w:r w:rsidR="00A95C11">
        <w:rPr>
          <w:rFonts w:ascii="Tahoma" w:hAnsi="Tahoma" w:cs="Tahoma"/>
          <w:iCs/>
          <w:sz w:val="22"/>
        </w:rPr>
        <w:t xml:space="preserve"> </w:t>
      </w:r>
      <w:r w:rsidRPr="004E0C56">
        <w:rPr>
          <w:rFonts w:ascii="Tahoma" w:hAnsi="Tahoma" w:cs="Tahoma"/>
          <w:iCs/>
          <w:sz w:val="22"/>
        </w:rPr>
        <w:t>View</w:t>
      </w:r>
    </w:p>
    <w:p w14:paraId="3835E842" w14:textId="77777777" w:rsidR="004E0C56" w:rsidRPr="004E0C56" w:rsidRDefault="004E0C56" w:rsidP="004E0C56">
      <w:pPr>
        <w:pStyle w:val="INET-Body"/>
        <w:spacing w:line="312" w:lineRule="auto"/>
        <w:jc w:val="both"/>
        <w:rPr>
          <w:rFonts w:ascii="Tahoma" w:hAnsi="Tahoma" w:cs="Tahoma"/>
          <w:iCs/>
          <w:sz w:val="22"/>
        </w:rPr>
      </w:pPr>
      <w:r w:rsidRPr="004E0C56">
        <w:rPr>
          <w:rFonts w:ascii="Tahoma" w:hAnsi="Tahoma" w:cs="Tahoma"/>
          <w:iCs/>
          <w:sz w:val="22"/>
        </w:rPr>
        <w:t>+ Web-based application for CRM, revenue management, administration, and SCM.</w:t>
      </w:r>
    </w:p>
    <w:p w14:paraId="5956F087" w14:textId="40B1D49A" w:rsidR="00880D81" w:rsidRPr="00B51558" w:rsidRDefault="00880D81" w:rsidP="00282E35">
      <w:pPr>
        <w:pStyle w:val="INET-Body"/>
        <w:spacing w:line="312" w:lineRule="auto"/>
        <w:jc w:val="both"/>
        <w:rPr>
          <w:rFonts w:ascii="Tahoma" w:hAnsi="Tahoma" w:cs="Tahoma"/>
          <w:iCs/>
          <w:sz w:val="22"/>
        </w:rPr>
      </w:pPr>
      <w:r w:rsidRPr="0022216F">
        <w:rPr>
          <w:rFonts w:ascii="Tahoma" w:hAnsi="Tahoma" w:cs="Tahoma"/>
          <w:b/>
          <w:bCs/>
          <w:iCs/>
          <w:sz w:val="22"/>
        </w:rPr>
        <w:lastRenderedPageBreak/>
        <w:t>Customer</w:t>
      </w:r>
      <w:r>
        <w:rPr>
          <w:rFonts w:ascii="Tahoma" w:hAnsi="Tahoma" w:cs="Tahoma"/>
          <w:iCs/>
          <w:sz w:val="22"/>
        </w:rPr>
        <w:t>: Korea.</w:t>
      </w:r>
    </w:p>
    <w:p w14:paraId="0E870901" w14:textId="407EBB09" w:rsidR="00282E35" w:rsidRPr="00CF7581" w:rsidRDefault="00282E35" w:rsidP="00282E35">
      <w:pPr>
        <w:pStyle w:val="INET-Body"/>
        <w:spacing w:line="312" w:lineRule="auto"/>
        <w:jc w:val="both"/>
        <w:rPr>
          <w:rFonts w:ascii="Tahoma" w:hAnsi="Tahoma" w:cs="Tahoma"/>
          <w:b/>
          <w:bCs/>
          <w:i/>
          <w:iCs/>
          <w:sz w:val="22"/>
        </w:rPr>
      </w:pPr>
      <w:r w:rsidRPr="0032552B">
        <w:rPr>
          <w:rFonts w:ascii="Tahoma" w:hAnsi="Tahoma" w:cs="Tahoma"/>
          <w:b/>
          <w:bCs/>
          <w:iCs/>
          <w:sz w:val="22"/>
        </w:rPr>
        <w:t>Project size:</w:t>
      </w:r>
      <w:r>
        <w:rPr>
          <w:rFonts w:ascii="Tahoma" w:hAnsi="Tahoma" w:cs="Tahoma"/>
          <w:b/>
          <w:bCs/>
          <w:i/>
          <w:iCs/>
          <w:sz w:val="22"/>
        </w:rPr>
        <w:t xml:space="preserve"> </w:t>
      </w:r>
      <w:r w:rsidR="00DC6D43">
        <w:rPr>
          <w:rFonts w:ascii="Tahoma" w:hAnsi="Tahoma" w:cs="Tahoma"/>
          <w:bCs/>
          <w:i/>
          <w:iCs/>
          <w:sz w:val="22"/>
        </w:rPr>
        <w:t>27</w:t>
      </w:r>
      <w:r w:rsidRPr="00CF7581">
        <w:rPr>
          <w:rFonts w:ascii="Tahoma" w:hAnsi="Tahoma" w:cs="Tahoma"/>
          <w:bCs/>
          <w:i/>
          <w:iCs/>
          <w:sz w:val="22"/>
        </w:rPr>
        <w:t xml:space="preserve"> members</w:t>
      </w:r>
    </w:p>
    <w:p w14:paraId="6D7127E7" w14:textId="77777777" w:rsidR="00282E35" w:rsidRPr="00CF7581" w:rsidRDefault="00282E35" w:rsidP="00282E35">
      <w:pPr>
        <w:pStyle w:val="INET-Body"/>
        <w:spacing w:line="312" w:lineRule="auto"/>
        <w:jc w:val="both"/>
        <w:rPr>
          <w:rFonts w:ascii="Tahoma" w:hAnsi="Tahoma" w:cs="Tahoma"/>
          <w:bCs/>
          <w:i/>
          <w:iCs/>
          <w:sz w:val="22"/>
        </w:rPr>
      </w:pPr>
      <w:r w:rsidRPr="0032552B">
        <w:rPr>
          <w:rFonts w:ascii="Tahoma" w:hAnsi="Tahoma" w:cs="Tahoma"/>
          <w:b/>
          <w:bCs/>
          <w:iCs/>
          <w:sz w:val="22"/>
        </w:rPr>
        <w:t>Roles:</w:t>
      </w:r>
      <w:r w:rsidRPr="00CF7581">
        <w:rPr>
          <w:rFonts w:ascii="Tahoma" w:hAnsi="Tahoma" w:cs="Tahoma"/>
          <w:b/>
          <w:bCs/>
          <w:i/>
          <w:iCs/>
          <w:sz w:val="22"/>
        </w:rPr>
        <w:t xml:space="preserve"> </w:t>
      </w:r>
      <w:r>
        <w:rPr>
          <w:rFonts w:ascii="Tahoma" w:hAnsi="Tahoma" w:cs="Tahoma"/>
          <w:bCs/>
          <w:i/>
          <w:iCs/>
          <w:sz w:val="22"/>
        </w:rPr>
        <w:t>Developer</w:t>
      </w:r>
    </w:p>
    <w:p w14:paraId="2914C021" w14:textId="77777777" w:rsidR="00282E35" w:rsidRPr="00CF7581" w:rsidRDefault="00282E35" w:rsidP="00282E35">
      <w:pPr>
        <w:pStyle w:val="INET-Body"/>
        <w:spacing w:line="312" w:lineRule="auto"/>
        <w:jc w:val="both"/>
        <w:rPr>
          <w:rFonts w:ascii="Tahoma" w:hAnsi="Tahoma" w:cs="Tahoma"/>
          <w:b/>
          <w:bCs/>
          <w:iCs/>
          <w:sz w:val="22"/>
        </w:rPr>
      </w:pPr>
      <w:r w:rsidRPr="00CF7581">
        <w:rPr>
          <w:rFonts w:ascii="Tahoma" w:hAnsi="Tahoma" w:cs="Tahoma"/>
          <w:b/>
          <w:bCs/>
          <w:iCs/>
          <w:sz w:val="22"/>
        </w:rPr>
        <w:t>Responsibilities:</w:t>
      </w:r>
    </w:p>
    <w:p w14:paraId="1C1B8B88" w14:textId="350F921B" w:rsidR="00282E35" w:rsidRDefault="00282E35" w:rsidP="00282E35">
      <w:pPr>
        <w:pStyle w:val="INET-Body"/>
        <w:numPr>
          <w:ilvl w:val="0"/>
          <w:numId w:val="52"/>
        </w:numPr>
        <w:spacing w:line="312" w:lineRule="auto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sz w:val="22"/>
        </w:rPr>
        <w:t xml:space="preserve">Implemented backend services using .NET </w:t>
      </w:r>
      <w:r w:rsidR="004971E5">
        <w:rPr>
          <w:rFonts w:ascii="Tahoma" w:hAnsi="Tahoma" w:cs="Tahoma"/>
          <w:sz w:val="22"/>
        </w:rPr>
        <w:t>Framework, WPF, WCF, ASP.NET MVC</w:t>
      </w:r>
    </w:p>
    <w:p w14:paraId="67C49634" w14:textId="4344DCBD" w:rsidR="00282E35" w:rsidRDefault="004971E5" w:rsidP="00282E35">
      <w:pPr>
        <w:pStyle w:val="INET-Body"/>
        <w:numPr>
          <w:ilvl w:val="0"/>
          <w:numId w:val="52"/>
        </w:numPr>
        <w:spacing w:line="312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Development new features, i</w:t>
      </w:r>
      <w:r w:rsidR="00282E35" w:rsidRPr="007600F9">
        <w:rPr>
          <w:rFonts w:ascii="Tahoma" w:hAnsi="Tahoma" w:cs="Tahoma"/>
          <w:sz w:val="22"/>
        </w:rPr>
        <w:t>nvestigate and fix bugs. </w:t>
      </w:r>
    </w:p>
    <w:p w14:paraId="7BC332C3" w14:textId="77777777" w:rsidR="00282E35" w:rsidRPr="007600F9" w:rsidRDefault="00282E35" w:rsidP="00282E35">
      <w:pPr>
        <w:pStyle w:val="INET-Body"/>
        <w:numPr>
          <w:ilvl w:val="0"/>
          <w:numId w:val="53"/>
        </w:numPr>
        <w:spacing w:line="312" w:lineRule="auto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sz w:val="22"/>
        </w:rPr>
        <w:t xml:space="preserve">Create and Execute </w:t>
      </w:r>
      <w:r>
        <w:rPr>
          <w:rFonts w:ascii="Tahoma" w:hAnsi="Tahoma" w:cs="Tahoma"/>
          <w:sz w:val="22"/>
        </w:rPr>
        <w:t>Unit Test.</w:t>
      </w:r>
      <w:r w:rsidRPr="007600F9">
        <w:rPr>
          <w:rFonts w:ascii="Tahoma" w:hAnsi="Tahoma" w:cs="Tahoma"/>
          <w:sz w:val="22"/>
        </w:rPr>
        <w:t> </w:t>
      </w:r>
    </w:p>
    <w:p w14:paraId="0A7F55EF" w14:textId="4081FC36" w:rsidR="00282E35" w:rsidRDefault="00282E35" w:rsidP="00282E35">
      <w:pPr>
        <w:pStyle w:val="INET-Body"/>
        <w:spacing w:line="312" w:lineRule="auto"/>
        <w:jc w:val="both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b/>
          <w:bCs/>
          <w:sz w:val="22"/>
          <w:u w:val="single"/>
        </w:rPr>
        <w:t>Technologies</w:t>
      </w:r>
      <w:r w:rsidRPr="007600F9">
        <w:rPr>
          <w:rFonts w:ascii="Tahoma" w:hAnsi="Tahoma" w:cs="Tahoma"/>
          <w:b/>
          <w:bCs/>
          <w:sz w:val="22"/>
        </w:rPr>
        <w:t>:</w:t>
      </w:r>
      <w:r w:rsidRPr="007600F9">
        <w:rPr>
          <w:rFonts w:ascii="Tahoma" w:hAnsi="Tahoma" w:cs="Tahoma"/>
          <w:sz w:val="22"/>
        </w:rPr>
        <w:t xml:space="preserve"> </w:t>
      </w:r>
      <w:r w:rsidR="004971E5" w:rsidRPr="008A7F95">
        <w:rPr>
          <w:rFonts w:ascii="Tahoma" w:hAnsi="Tahoma" w:cs="Tahoma"/>
          <w:sz w:val="22"/>
        </w:rPr>
        <w:t>.NET Framework, WPF, WCF, ASP.NET MVC</w:t>
      </w:r>
      <w:r w:rsidRPr="008A7F95">
        <w:rPr>
          <w:rFonts w:ascii="Tahoma" w:hAnsi="Tahoma" w:cs="Tahoma"/>
          <w:sz w:val="22"/>
        </w:rPr>
        <w:t>.</w:t>
      </w:r>
    </w:p>
    <w:p w14:paraId="5DA1501F" w14:textId="0EDFAD1C" w:rsidR="00F410C1" w:rsidRPr="00787E07" w:rsidRDefault="00F410C1" w:rsidP="00F410C1">
      <w:pPr>
        <w:pStyle w:val="Heading4"/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</w:pP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 xml:space="preserve">Project: </w:t>
      </w:r>
      <w:r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CSC Ltd</w:t>
      </w: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 xml:space="preserve"> – </w:t>
      </w:r>
      <w:r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HealthCare Application</w:t>
      </w:r>
      <w:r w:rsidRPr="00787E07">
        <w:rPr>
          <w:rFonts w:ascii="Tahoma" w:hAnsi="Tahoma" w:cs="Tahoma"/>
          <w:color w:val="FF0000"/>
          <w:sz w:val="22"/>
          <w:szCs w:val="22"/>
        </w:rPr>
        <w:t xml:space="preserve"> </w:t>
      </w: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(</w:t>
      </w:r>
      <w:r w:rsidR="00635056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11</w:t>
      </w: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/201</w:t>
      </w:r>
      <w:r w:rsidR="00635056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4</w:t>
      </w: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 xml:space="preserve"> – 0</w:t>
      </w:r>
      <w:r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4</w:t>
      </w: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/201</w:t>
      </w:r>
      <w:r w:rsidR="00635056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6</w:t>
      </w: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)</w:t>
      </w:r>
    </w:p>
    <w:p w14:paraId="108B8EF4" w14:textId="4BBF358A" w:rsidR="00F410C1" w:rsidRPr="004E0C56" w:rsidRDefault="00F410C1" w:rsidP="00F410C1">
      <w:pPr>
        <w:pStyle w:val="INET-Body"/>
        <w:spacing w:line="312" w:lineRule="auto"/>
        <w:jc w:val="both"/>
        <w:rPr>
          <w:rFonts w:ascii="Tahoma" w:hAnsi="Tahoma" w:cs="Tahoma"/>
          <w:iCs/>
          <w:sz w:val="22"/>
        </w:rPr>
      </w:pPr>
      <w:r w:rsidRPr="004E0C56">
        <w:rPr>
          <w:rFonts w:ascii="Tahoma" w:hAnsi="Tahoma" w:cs="Tahoma"/>
          <w:iCs/>
          <w:sz w:val="22"/>
        </w:rPr>
        <w:t>The project is to build a cloud-based solution (namely is</w:t>
      </w:r>
      <w:r w:rsidR="00635056">
        <w:rPr>
          <w:rFonts w:ascii="Tahoma" w:hAnsi="Tahoma" w:cs="Tahoma"/>
          <w:iCs/>
          <w:sz w:val="22"/>
        </w:rPr>
        <w:t xml:space="preserve"> Tracker</w:t>
      </w:r>
      <w:r w:rsidRPr="004E0C56">
        <w:rPr>
          <w:rFonts w:ascii="Tahoma" w:hAnsi="Tahoma" w:cs="Tahoma"/>
          <w:iCs/>
          <w:sz w:val="22"/>
        </w:rPr>
        <w:t xml:space="preserve">) for management </w:t>
      </w:r>
      <w:r w:rsidR="00635056">
        <w:rPr>
          <w:rFonts w:ascii="Tahoma" w:hAnsi="Tahoma" w:cs="Tahoma"/>
          <w:iCs/>
          <w:sz w:val="22"/>
        </w:rPr>
        <w:t xml:space="preserve">files, document of the patients in the hospital </w:t>
      </w:r>
    </w:p>
    <w:p w14:paraId="1BD5EA30" w14:textId="3F2399BA" w:rsidR="00F410C1" w:rsidRPr="00B51558" w:rsidRDefault="00F410C1" w:rsidP="00F410C1">
      <w:pPr>
        <w:pStyle w:val="INET-Body"/>
        <w:spacing w:line="312" w:lineRule="auto"/>
        <w:jc w:val="both"/>
        <w:rPr>
          <w:rFonts w:ascii="Tahoma" w:hAnsi="Tahoma" w:cs="Tahoma"/>
          <w:iCs/>
          <w:sz w:val="22"/>
        </w:rPr>
      </w:pPr>
      <w:r w:rsidRPr="0022216F">
        <w:rPr>
          <w:rFonts w:ascii="Tahoma" w:hAnsi="Tahoma" w:cs="Tahoma"/>
          <w:b/>
          <w:bCs/>
          <w:iCs/>
          <w:sz w:val="22"/>
        </w:rPr>
        <w:t>Customer</w:t>
      </w:r>
      <w:r>
        <w:rPr>
          <w:rFonts w:ascii="Tahoma" w:hAnsi="Tahoma" w:cs="Tahoma"/>
          <w:iCs/>
          <w:sz w:val="22"/>
        </w:rPr>
        <w:t xml:space="preserve">: </w:t>
      </w:r>
      <w:r w:rsidR="00635056">
        <w:rPr>
          <w:rFonts w:ascii="Tahoma" w:hAnsi="Tahoma" w:cs="Tahoma"/>
          <w:iCs/>
          <w:sz w:val="22"/>
        </w:rPr>
        <w:t>Usa</w:t>
      </w:r>
      <w:r>
        <w:rPr>
          <w:rFonts w:ascii="Tahoma" w:hAnsi="Tahoma" w:cs="Tahoma"/>
          <w:iCs/>
          <w:sz w:val="22"/>
        </w:rPr>
        <w:t>.</w:t>
      </w:r>
    </w:p>
    <w:p w14:paraId="78860242" w14:textId="286CC56C" w:rsidR="00F410C1" w:rsidRPr="00CF7581" w:rsidRDefault="00F410C1" w:rsidP="00F410C1">
      <w:pPr>
        <w:pStyle w:val="INET-Body"/>
        <w:spacing w:line="312" w:lineRule="auto"/>
        <w:jc w:val="both"/>
        <w:rPr>
          <w:rFonts w:ascii="Tahoma" w:hAnsi="Tahoma" w:cs="Tahoma"/>
          <w:b/>
          <w:bCs/>
          <w:i/>
          <w:iCs/>
          <w:sz w:val="22"/>
        </w:rPr>
      </w:pPr>
      <w:r w:rsidRPr="0032552B">
        <w:rPr>
          <w:rFonts w:ascii="Tahoma" w:hAnsi="Tahoma" w:cs="Tahoma"/>
          <w:b/>
          <w:bCs/>
          <w:iCs/>
          <w:sz w:val="22"/>
        </w:rPr>
        <w:t>Project size:</w:t>
      </w:r>
      <w:r>
        <w:rPr>
          <w:rFonts w:ascii="Tahoma" w:hAnsi="Tahoma" w:cs="Tahoma"/>
          <w:b/>
          <w:bCs/>
          <w:i/>
          <w:iCs/>
          <w:sz w:val="22"/>
        </w:rPr>
        <w:t xml:space="preserve"> </w:t>
      </w:r>
      <w:r w:rsidR="00100CCB">
        <w:rPr>
          <w:rFonts w:ascii="Tahoma" w:hAnsi="Tahoma" w:cs="Tahoma"/>
          <w:bCs/>
          <w:i/>
          <w:iCs/>
          <w:sz w:val="22"/>
        </w:rPr>
        <w:t>25</w:t>
      </w:r>
      <w:r w:rsidRPr="00CF7581">
        <w:rPr>
          <w:rFonts w:ascii="Tahoma" w:hAnsi="Tahoma" w:cs="Tahoma"/>
          <w:bCs/>
          <w:i/>
          <w:iCs/>
          <w:sz w:val="22"/>
        </w:rPr>
        <w:t xml:space="preserve"> members</w:t>
      </w:r>
    </w:p>
    <w:p w14:paraId="4811A17A" w14:textId="77777777" w:rsidR="00F410C1" w:rsidRPr="00CF7581" w:rsidRDefault="00F410C1" w:rsidP="00F410C1">
      <w:pPr>
        <w:pStyle w:val="INET-Body"/>
        <w:spacing w:line="312" w:lineRule="auto"/>
        <w:jc w:val="both"/>
        <w:rPr>
          <w:rFonts w:ascii="Tahoma" w:hAnsi="Tahoma" w:cs="Tahoma"/>
          <w:bCs/>
          <w:i/>
          <w:iCs/>
          <w:sz w:val="22"/>
        </w:rPr>
      </w:pPr>
      <w:r w:rsidRPr="0032552B">
        <w:rPr>
          <w:rFonts w:ascii="Tahoma" w:hAnsi="Tahoma" w:cs="Tahoma"/>
          <w:b/>
          <w:bCs/>
          <w:iCs/>
          <w:sz w:val="22"/>
        </w:rPr>
        <w:t>Roles:</w:t>
      </w:r>
      <w:r w:rsidRPr="00CF7581">
        <w:rPr>
          <w:rFonts w:ascii="Tahoma" w:hAnsi="Tahoma" w:cs="Tahoma"/>
          <w:b/>
          <w:bCs/>
          <w:i/>
          <w:iCs/>
          <w:sz w:val="22"/>
        </w:rPr>
        <w:t xml:space="preserve"> </w:t>
      </w:r>
      <w:r>
        <w:rPr>
          <w:rFonts w:ascii="Tahoma" w:hAnsi="Tahoma" w:cs="Tahoma"/>
          <w:bCs/>
          <w:i/>
          <w:iCs/>
          <w:sz w:val="22"/>
        </w:rPr>
        <w:t>Developer</w:t>
      </w:r>
    </w:p>
    <w:p w14:paraId="676C96C4" w14:textId="77777777" w:rsidR="00F410C1" w:rsidRPr="00CF7581" w:rsidRDefault="00F410C1" w:rsidP="00F410C1">
      <w:pPr>
        <w:pStyle w:val="INET-Body"/>
        <w:spacing w:line="312" w:lineRule="auto"/>
        <w:jc w:val="both"/>
        <w:rPr>
          <w:rFonts w:ascii="Tahoma" w:hAnsi="Tahoma" w:cs="Tahoma"/>
          <w:b/>
          <w:bCs/>
          <w:iCs/>
          <w:sz w:val="22"/>
        </w:rPr>
      </w:pPr>
      <w:r w:rsidRPr="00CF7581">
        <w:rPr>
          <w:rFonts w:ascii="Tahoma" w:hAnsi="Tahoma" w:cs="Tahoma"/>
          <w:b/>
          <w:bCs/>
          <w:iCs/>
          <w:sz w:val="22"/>
        </w:rPr>
        <w:t>Responsibilities:</w:t>
      </w:r>
    </w:p>
    <w:p w14:paraId="4BE0C80D" w14:textId="46A61DF7" w:rsidR="00F410C1" w:rsidRDefault="00F410C1" w:rsidP="00F410C1">
      <w:pPr>
        <w:pStyle w:val="INET-Body"/>
        <w:numPr>
          <w:ilvl w:val="0"/>
          <w:numId w:val="52"/>
        </w:numPr>
        <w:spacing w:line="312" w:lineRule="auto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sz w:val="22"/>
        </w:rPr>
        <w:t xml:space="preserve">Implemented backend services using .NET </w:t>
      </w:r>
      <w:r>
        <w:rPr>
          <w:rFonts w:ascii="Tahoma" w:hAnsi="Tahoma" w:cs="Tahoma"/>
          <w:sz w:val="22"/>
        </w:rPr>
        <w:t>Framework, ASP.NET MVC</w:t>
      </w:r>
    </w:p>
    <w:p w14:paraId="09677551" w14:textId="77777777" w:rsidR="00F410C1" w:rsidRDefault="00F410C1" w:rsidP="00F410C1">
      <w:pPr>
        <w:pStyle w:val="INET-Body"/>
        <w:numPr>
          <w:ilvl w:val="0"/>
          <w:numId w:val="52"/>
        </w:numPr>
        <w:spacing w:line="312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Development new features, i</w:t>
      </w:r>
      <w:r w:rsidRPr="007600F9">
        <w:rPr>
          <w:rFonts w:ascii="Tahoma" w:hAnsi="Tahoma" w:cs="Tahoma"/>
          <w:sz w:val="22"/>
        </w:rPr>
        <w:t>nvestigate and fix bugs. </w:t>
      </w:r>
    </w:p>
    <w:p w14:paraId="610C48B0" w14:textId="77777777" w:rsidR="00F410C1" w:rsidRPr="007600F9" w:rsidRDefault="00F410C1" w:rsidP="00F410C1">
      <w:pPr>
        <w:pStyle w:val="INET-Body"/>
        <w:numPr>
          <w:ilvl w:val="0"/>
          <w:numId w:val="53"/>
        </w:numPr>
        <w:spacing w:line="312" w:lineRule="auto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sz w:val="22"/>
        </w:rPr>
        <w:t xml:space="preserve">Create and Execute </w:t>
      </w:r>
      <w:r>
        <w:rPr>
          <w:rFonts w:ascii="Tahoma" w:hAnsi="Tahoma" w:cs="Tahoma"/>
          <w:sz w:val="22"/>
        </w:rPr>
        <w:t>Unit Test.</w:t>
      </w:r>
      <w:r w:rsidRPr="007600F9">
        <w:rPr>
          <w:rFonts w:ascii="Tahoma" w:hAnsi="Tahoma" w:cs="Tahoma"/>
          <w:sz w:val="22"/>
        </w:rPr>
        <w:t> </w:t>
      </w:r>
    </w:p>
    <w:p w14:paraId="2F4D84D8" w14:textId="3210939C" w:rsidR="00F410C1" w:rsidRPr="006061A5" w:rsidRDefault="00F410C1" w:rsidP="00F410C1">
      <w:pPr>
        <w:pStyle w:val="INET-Body"/>
        <w:spacing w:line="312" w:lineRule="auto"/>
        <w:jc w:val="both"/>
        <w:rPr>
          <w:rFonts w:ascii="Tahoma" w:hAnsi="Tahoma" w:cs="Tahoma"/>
          <w:color w:val="FF0000"/>
          <w:sz w:val="22"/>
        </w:rPr>
      </w:pPr>
      <w:r w:rsidRPr="007600F9">
        <w:rPr>
          <w:rFonts w:ascii="Tahoma" w:hAnsi="Tahoma" w:cs="Tahoma"/>
          <w:b/>
          <w:bCs/>
          <w:sz w:val="22"/>
          <w:u w:val="single"/>
        </w:rPr>
        <w:t>Technologies</w:t>
      </w:r>
      <w:r w:rsidRPr="007600F9">
        <w:rPr>
          <w:rFonts w:ascii="Tahoma" w:hAnsi="Tahoma" w:cs="Tahoma"/>
          <w:b/>
          <w:bCs/>
          <w:sz w:val="22"/>
        </w:rPr>
        <w:t>:</w:t>
      </w:r>
      <w:r w:rsidRPr="007600F9">
        <w:rPr>
          <w:rFonts w:ascii="Tahoma" w:hAnsi="Tahoma" w:cs="Tahoma"/>
          <w:sz w:val="22"/>
        </w:rPr>
        <w:t xml:space="preserve"> </w:t>
      </w:r>
      <w:r w:rsidRPr="008A7F95">
        <w:rPr>
          <w:rFonts w:ascii="Tahoma" w:hAnsi="Tahoma" w:cs="Tahoma"/>
          <w:sz w:val="22"/>
        </w:rPr>
        <w:t xml:space="preserve">.NET Framework, </w:t>
      </w:r>
      <w:r w:rsidR="00635056">
        <w:rPr>
          <w:rFonts w:ascii="Tahoma" w:hAnsi="Tahoma" w:cs="Tahoma"/>
          <w:sz w:val="22"/>
        </w:rPr>
        <w:t>SQL Server, Oracle, LinQ, Ajax</w:t>
      </w:r>
      <w:r w:rsidRPr="008A7F95">
        <w:rPr>
          <w:rFonts w:ascii="Tahoma" w:hAnsi="Tahoma" w:cs="Tahoma"/>
          <w:sz w:val="22"/>
        </w:rPr>
        <w:t>, ASP.NET MVC</w:t>
      </w:r>
      <w:r w:rsidR="00EA7BCD">
        <w:rPr>
          <w:rFonts w:ascii="Tahoma" w:hAnsi="Tahoma" w:cs="Tahoma"/>
          <w:sz w:val="22"/>
        </w:rPr>
        <w:t xml:space="preserve">, HTML, CSS. </w:t>
      </w:r>
    </w:p>
    <w:p w14:paraId="1ACB1601" w14:textId="3A65C121" w:rsidR="00FD4B15" w:rsidRPr="00787E07" w:rsidRDefault="00FD4B15" w:rsidP="00FD4B15">
      <w:pPr>
        <w:pStyle w:val="Heading4"/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</w:pP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 xml:space="preserve">Project: </w:t>
      </w:r>
      <w:r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Bao Minh Securites Ltd</w:t>
      </w: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 xml:space="preserve"> (</w:t>
      </w:r>
      <w:r w:rsidR="00F1257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05</w:t>
      </w: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/201</w:t>
      </w:r>
      <w:r w:rsidR="00F12579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1</w:t>
      </w: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 xml:space="preserve"> – 0</w:t>
      </w:r>
      <w:r w:rsidR="00E36C31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6</w:t>
      </w: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/201</w:t>
      </w:r>
      <w:r w:rsidR="00E36C31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4</w:t>
      </w:r>
      <w:r w:rsidRPr="00787E07">
        <w:rPr>
          <w:rFonts w:ascii="Tahoma" w:hAnsi="Tahoma" w:cs="Tahoma"/>
          <w:bCs w:val="0"/>
          <w:i w:val="0"/>
          <w:iCs w:val="0"/>
          <w:color w:val="FF0000"/>
          <w:sz w:val="22"/>
          <w:szCs w:val="22"/>
        </w:rPr>
        <w:t>)</w:t>
      </w:r>
    </w:p>
    <w:p w14:paraId="7C17F402" w14:textId="4663AA96" w:rsidR="00FD4B15" w:rsidRPr="004E0C56" w:rsidRDefault="00FD4B15" w:rsidP="00FD4B15">
      <w:pPr>
        <w:pStyle w:val="INET-Body"/>
        <w:spacing w:line="312" w:lineRule="auto"/>
        <w:jc w:val="both"/>
        <w:rPr>
          <w:rFonts w:ascii="Tahoma" w:hAnsi="Tahoma" w:cs="Tahoma"/>
          <w:iCs/>
          <w:sz w:val="22"/>
        </w:rPr>
      </w:pPr>
      <w:r w:rsidRPr="004E0C56">
        <w:rPr>
          <w:rFonts w:ascii="Tahoma" w:hAnsi="Tahoma" w:cs="Tahoma"/>
          <w:iCs/>
          <w:sz w:val="22"/>
        </w:rPr>
        <w:t xml:space="preserve">The project is </w:t>
      </w:r>
      <w:r w:rsidR="00E36C31">
        <w:rPr>
          <w:rFonts w:ascii="Tahoma" w:hAnsi="Tahoma" w:cs="Tahoma"/>
          <w:iCs/>
          <w:sz w:val="22"/>
        </w:rPr>
        <w:t xml:space="preserve">management core of the securities system. </w:t>
      </w:r>
    </w:p>
    <w:p w14:paraId="3DF8F427" w14:textId="77777777" w:rsidR="00FD4B15" w:rsidRPr="00B51558" w:rsidRDefault="00FD4B15" w:rsidP="00FD4B15">
      <w:pPr>
        <w:pStyle w:val="INET-Body"/>
        <w:spacing w:line="312" w:lineRule="auto"/>
        <w:jc w:val="both"/>
        <w:rPr>
          <w:rFonts w:ascii="Tahoma" w:hAnsi="Tahoma" w:cs="Tahoma"/>
          <w:iCs/>
          <w:sz w:val="22"/>
        </w:rPr>
      </w:pPr>
      <w:r w:rsidRPr="0022216F">
        <w:rPr>
          <w:rFonts w:ascii="Tahoma" w:hAnsi="Tahoma" w:cs="Tahoma"/>
          <w:b/>
          <w:bCs/>
          <w:iCs/>
          <w:sz w:val="22"/>
        </w:rPr>
        <w:t>Customer</w:t>
      </w:r>
      <w:r>
        <w:rPr>
          <w:rFonts w:ascii="Tahoma" w:hAnsi="Tahoma" w:cs="Tahoma"/>
          <w:iCs/>
          <w:sz w:val="22"/>
        </w:rPr>
        <w:t>: Usa.</w:t>
      </w:r>
    </w:p>
    <w:p w14:paraId="12BB46BA" w14:textId="5CCFD431" w:rsidR="00FD4B15" w:rsidRPr="00CF7581" w:rsidRDefault="00FD4B15" w:rsidP="00FD4B15">
      <w:pPr>
        <w:pStyle w:val="INET-Body"/>
        <w:spacing w:line="312" w:lineRule="auto"/>
        <w:jc w:val="both"/>
        <w:rPr>
          <w:rFonts w:ascii="Tahoma" w:hAnsi="Tahoma" w:cs="Tahoma"/>
          <w:b/>
          <w:bCs/>
          <w:i/>
          <w:iCs/>
          <w:sz w:val="22"/>
        </w:rPr>
      </w:pPr>
      <w:r w:rsidRPr="0032552B">
        <w:rPr>
          <w:rFonts w:ascii="Tahoma" w:hAnsi="Tahoma" w:cs="Tahoma"/>
          <w:b/>
          <w:bCs/>
          <w:iCs/>
          <w:sz w:val="22"/>
        </w:rPr>
        <w:t>Project size:</w:t>
      </w:r>
      <w:r>
        <w:rPr>
          <w:rFonts w:ascii="Tahoma" w:hAnsi="Tahoma" w:cs="Tahoma"/>
          <w:b/>
          <w:bCs/>
          <w:i/>
          <w:iCs/>
          <w:sz w:val="22"/>
        </w:rPr>
        <w:t xml:space="preserve"> </w:t>
      </w:r>
      <w:r>
        <w:rPr>
          <w:rFonts w:ascii="Tahoma" w:hAnsi="Tahoma" w:cs="Tahoma"/>
          <w:bCs/>
          <w:i/>
          <w:iCs/>
          <w:sz w:val="22"/>
        </w:rPr>
        <w:t>5</w:t>
      </w:r>
      <w:r w:rsidRPr="00CF7581">
        <w:rPr>
          <w:rFonts w:ascii="Tahoma" w:hAnsi="Tahoma" w:cs="Tahoma"/>
          <w:bCs/>
          <w:i/>
          <w:iCs/>
          <w:sz w:val="22"/>
        </w:rPr>
        <w:t xml:space="preserve"> members</w:t>
      </w:r>
    </w:p>
    <w:p w14:paraId="3594F6C8" w14:textId="77777777" w:rsidR="00FD4B15" w:rsidRPr="00CF7581" w:rsidRDefault="00FD4B15" w:rsidP="00FD4B15">
      <w:pPr>
        <w:pStyle w:val="INET-Body"/>
        <w:spacing w:line="312" w:lineRule="auto"/>
        <w:jc w:val="both"/>
        <w:rPr>
          <w:rFonts w:ascii="Tahoma" w:hAnsi="Tahoma" w:cs="Tahoma"/>
          <w:bCs/>
          <w:i/>
          <w:iCs/>
          <w:sz w:val="22"/>
        </w:rPr>
      </w:pPr>
      <w:r w:rsidRPr="0032552B">
        <w:rPr>
          <w:rFonts w:ascii="Tahoma" w:hAnsi="Tahoma" w:cs="Tahoma"/>
          <w:b/>
          <w:bCs/>
          <w:iCs/>
          <w:sz w:val="22"/>
        </w:rPr>
        <w:t>Roles:</w:t>
      </w:r>
      <w:r w:rsidRPr="00CF7581">
        <w:rPr>
          <w:rFonts w:ascii="Tahoma" w:hAnsi="Tahoma" w:cs="Tahoma"/>
          <w:b/>
          <w:bCs/>
          <w:i/>
          <w:iCs/>
          <w:sz w:val="22"/>
        </w:rPr>
        <w:t xml:space="preserve"> </w:t>
      </w:r>
      <w:r>
        <w:rPr>
          <w:rFonts w:ascii="Tahoma" w:hAnsi="Tahoma" w:cs="Tahoma"/>
          <w:bCs/>
          <w:i/>
          <w:iCs/>
          <w:sz w:val="22"/>
        </w:rPr>
        <w:t>Developer</w:t>
      </w:r>
    </w:p>
    <w:p w14:paraId="2ECC2CC0" w14:textId="77777777" w:rsidR="00FD4B15" w:rsidRPr="00CF7581" w:rsidRDefault="00FD4B15" w:rsidP="00FD4B15">
      <w:pPr>
        <w:pStyle w:val="INET-Body"/>
        <w:spacing w:line="312" w:lineRule="auto"/>
        <w:jc w:val="both"/>
        <w:rPr>
          <w:rFonts w:ascii="Tahoma" w:hAnsi="Tahoma" w:cs="Tahoma"/>
          <w:b/>
          <w:bCs/>
          <w:iCs/>
          <w:sz w:val="22"/>
        </w:rPr>
      </w:pPr>
      <w:r w:rsidRPr="00CF7581">
        <w:rPr>
          <w:rFonts w:ascii="Tahoma" w:hAnsi="Tahoma" w:cs="Tahoma"/>
          <w:b/>
          <w:bCs/>
          <w:iCs/>
          <w:sz w:val="22"/>
        </w:rPr>
        <w:t>Responsibilities:</w:t>
      </w:r>
    </w:p>
    <w:p w14:paraId="69DD9046" w14:textId="6D3D3A22" w:rsidR="00FD4B15" w:rsidRDefault="00FD4B15" w:rsidP="00FD4B15">
      <w:pPr>
        <w:pStyle w:val="INET-Body"/>
        <w:numPr>
          <w:ilvl w:val="0"/>
          <w:numId w:val="52"/>
        </w:numPr>
        <w:spacing w:line="312" w:lineRule="auto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sz w:val="22"/>
        </w:rPr>
        <w:t xml:space="preserve">Implemented </w:t>
      </w:r>
      <w:r w:rsidR="00E36C31">
        <w:rPr>
          <w:rFonts w:ascii="Tahoma" w:hAnsi="Tahoma" w:cs="Tahoma"/>
          <w:sz w:val="22"/>
        </w:rPr>
        <w:t xml:space="preserve">export report to </w:t>
      </w:r>
      <w:r w:rsidR="00E36C31" w:rsidRPr="00E36C31">
        <w:rPr>
          <w:rFonts w:ascii="Tahoma" w:hAnsi="Tahoma" w:cs="Tahoma"/>
          <w:sz w:val="22"/>
        </w:rPr>
        <w:t>summarize customer orders</w:t>
      </w:r>
      <w:r w:rsidR="00E36C31">
        <w:rPr>
          <w:rFonts w:ascii="Tahoma" w:hAnsi="Tahoma" w:cs="Tahoma"/>
          <w:sz w:val="22"/>
        </w:rPr>
        <w:t xml:space="preserve">. </w:t>
      </w:r>
    </w:p>
    <w:p w14:paraId="73F4B50D" w14:textId="486A2DCD" w:rsidR="00FD4B15" w:rsidRDefault="00FD4B15" w:rsidP="00FD4B15">
      <w:pPr>
        <w:pStyle w:val="INET-Body"/>
        <w:numPr>
          <w:ilvl w:val="0"/>
          <w:numId w:val="52"/>
        </w:numPr>
        <w:spacing w:line="312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Development new </w:t>
      </w:r>
      <w:r w:rsidR="00E36C31">
        <w:rPr>
          <w:rFonts w:ascii="Tahoma" w:hAnsi="Tahoma" w:cs="Tahoma"/>
          <w:sz w:val="22"/>
        </w:rPr>
        <w:t>report</w:t>
      </w:r>
      <w:r>
        <w:rPr>
          <w:rFonts w:ascii="Tahoma" w:hAnsi="Tahoma" w:cs="Tahoma"/>
          <w:sz w:val="22"/>
        </w:rPr>
        <w:t>,</w:t>
      </w:r>
      <w:r w:rsidR="002E0D4C" w:rsidRPr="002E0D4C">
        <w:t xml:space="preserve"> </w:t>
      </w:r>
      <w:r w:rsidR="002E0D4C" w:rsidRPr="002E0D4C">
        <w:rPr>
          <w:rFonts w:ascii="Tahoma" w:hAnsi="Tahoma" w:cs="Tahoma"/>
          <w:sz w:val="22"/>
        </w:rPr>
        <w:t>Transaction Securities Command Search</w:t>
      </w:r>
      <w:r w:rsidR="002E0D4C">
        <w:rPr>
          <w:rFonts w:ascii="Tahoma" w:hAnsi="Tahoma" w:cs="Tahoma"/>
          <w:sz w:val="22"/>
        </w:rPr>
        <w:t>,</w:t>
      </w:r>
      <w:r>
        <w:rPr>
          <w:rFonts w:ascii="Tahoma" w:hAnsi="Tahoma" w:cs="Tahoma"/>
          <w:sz w:val="22"/>
        </w:rPr>
        <w:t xml:space="preserve"> i</w:t>
      </w:r>
      <w:r w:rsidRPr="007600F9">
        <w:rPr>
          <w:rFonts w:ascii="Tahoma" w:hAnsi="Tahoma" w:cs="Tahoma"/>
          <w:sz w:val="22"/>
        </w:rPr>
        <w:t>nvestigate and fix bugs. </w:t>
      </w:r>
    </w:p>
    <w:p w14:paraId="0DD2BBF2" w14:textId="43A23407" w:rsidR="00FD4B15" w:rsidRPr="007600F9" w:rsidRDefault="00FD4B15" w:rsidP="00FD4B15">
      <w:pPr>
        <w:pStyle w:val="INET-Body"/>
        <w:numPr>
          <w:ilvl w:val="0"/>
          <w:numId w:val="53"/>
        </w:numPr>
        <w:spacing w:line="312" w:lineRule="auto"/>
        <w:rPr>
          <w:rFonts w:ascii="Tahoma" w:hAnsi="Tahoma" w:cs="Tahoma"/>
          <w:sz w:val="22"/>
        </w:rPr>
      </w:pPr>
      <w:r w:rsidRPr="007600F9">
        <w:rPr>
          <w:rFonts w:ascii="Tahoma" w:hAnsi="Tahoma" w:cs="Tahoma"/>
          <w:sz w:val="22"/>
        </w:rPr>
        <w:t xml:space="preserve">Create </w:t>
      </w:r>
      <w:r w:rsidR="00E36C31">
        <w:rPr>
          <w:rFonts w:ascii="Tahoma" w:hAnsi="Tahoma" w:cs="Tahoma"/>
          <w:sz w:val="22"/>
        </w:rPr>
        <w:t xml:space="preserve">application for </w:t>
      </w:r>
      <w:r w:rsidR="00E36C31" w:rsidRPr="00E36C31">
        <w:rPr>
          <w:rFonts w:ascii="Tahoma" w:hAnsi="Tahoma" w:cs="Tahoma"/>
          <w:sz w:val="22"/>
        </w:rPr>
        <w:t>shareholders meeting</w:t>
      </w:r>
      <w:r>
        <w:rPr>
          <w:rFonts w:ascii="Tahoma" w:hAnsi="Tahoma" w:cs="Tahoma"/>
          <w:sz w:val="22"/>
        </w:rPr>
        <w:t>.</w:t>
      </w:r>
      <w:r w:rsidRPr="007600F9">
        <w:rPr>
          <w:rFonts w:ascii="Tahoma" w:hAnsi="Tahoma" w:cs="Tahoma"/>
          <w:sz w:val="22"/>
        </w:rPr>
        <w:t> </w:t>
      </w:r>
    </w:p>
    <w:p w14:paraId="7E298B1F" w14:textId="61C4FAA1" w:rsidR="00FD4B15" w:rsidRPr="006061A5" w:rsidRDefault="00FD4B15" w:rsidP="00FD4B15">
      <w:pPr>
        <w:pStyle w:val="INET-Body"/>
        <w:spacing w:line="312" w:lineRule="auto"/>
        <w:jc w:val="both"/>
        <w:rPr>
          <w:rFonts w:ascii="Tahoma" w:hAnsi="Tahoma" w:cs="Tahoma"/>
          <w:color w:val="FF0000"/>
          <w:sz w:val="22"/>
        </w:rPr>
      </w:pPr>
      <w:r w:rsidRPr="007600F9">
        <w:rPr>
          <w:rFonts w:ascii="Tahoma" w:hAnsi="Tahoma" w:cs="Tahoma"/>
          <w:b/>
          <w:bCs/>
          <w:sz w:val="22"/>
          <w:u w:val="single"/>
        </w:rPr>
        <w:t>Technologies</w:t>
      </w:r>
      <w:r w:rsidRPr="007600F9">
        <w:rPr>
          <w:rFonts w:ascii="Tahoma" w:hAnsi="Tahoma" w:cs="Tahoma"/>
          <w:b/>
          <w:bCs/>
          <w:sz w:val="22"/>
        </w:rPr>
        <w:t>:</w:t>
      </w:r>
      <w:r w:rsidRPr="007600F9">
        <w:rPr>
          <w:rFonts w:ascii="Tahoma" w:hAnsi="Tahoma" w:cs="Tahoma"/>
          <w:sz w:val="22"/>
        </w:rPr>
        <w:t xml:space="preserve"> </w:t>
      </w:r>
      <w:r w:rsidRPr="008A7F95">
        <w:rPr>
          <w:rFonts w:ascii="Tahoma" w:hAnsi="Tahoma" w:cs="Tahoma"/>
          <w:sz w:val="22"/>
        </w:rPr>
        <w:t xml:space="preserve">.NET Framework, </w:t>
      </w:r>
      <w:r>
        <w:rPr>
          <w:rFonts w:ascii="Tahoma" w:hAnsi="Tahoma" w:cs="Tahoma"/>
          <w:sz w:val="22"/>
        </w:rPr>
        <w:t xml:space="preserve">SQL Server, Oracle, </w:t>
      </w:r>
      <w:r w:rsidR="00E36C31">
        <w:rPr>
          <w:rFonts w:ascii="Tahoma" w:hAnsi="Tahoma" w:cs="Tahoma"/>
          <w:sz w:val="22"/>
        </w:rPr>
        <w:t>Crytal report, .Net application</w:t>
      </w:r>
      <w:r>
        <w:rPr>
          <w:rFonts w:ascii="Tahoma" w:hAnsi="Tahoma" w:cs="Tahoma"/>
          <w:sz w:val="22"/>
        </w:rPr>
        <w:t>.</w:t>
      </w:r>
    </w:p>
    <w:sectPr w:rsidR="00FD4B15" w:rsidRPr="006061A5" w:rsidSect="0000095C">
      <w:headerReference w:type="first" r:id="rId10"/>
      <w:type w:val="continuous"/>
      <w:pgSz w:w="12240" w:h="15840"/>
      <w:pgMar w:top="1152" w:right="1440" w:bottom="1152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877FD" w14:textId="77777777" w:rsidR="00D6337F" w:rsidRDefault="00D6337F">
      <w:pPr>
        <w:spacing w:after="0" w:line="240" w:lineRule="auto"/>
      </w:pPr>
      <w:r>
        <w:separator/>
      </w:r>
    </w:p>
  </w:endnote>
  <w:endnote w:type="continuationSeparator" w:id="0">
    <w:p w14:paraId="62748A6D" w14:textId="77777777" w:rsidR="00D6337F" w:rsidRDefault="00D63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MS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7C2D1" w14:textId="77777777" w:rsidR="00D6337F" w:rsidRDefault="00D6337F">
      <w:pPr>
        <w:spacing w:after="0" w:line="240" w:lineRule="auto"/>
      </w:pPr>
      <w:r>
        <w:separator/>
      </w:r>
    </w:p>
  </w:footnote>
  <w:footnote w:type="continuationSeparator" w:id="0">
    <w:p w14:paraId="387D3691" w14:textId="77777777" w:rsidR="00D6337F" w:rsidRDefault="00D63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BC343" w14:textId="77777777" w:rsidR="00586537" w:rsidRDefault="00586537">
    <w:pPr>
      <w:pStyle w:val="Header"/>
      <w:tabs>
        <w:tab w:val="clear" w:pos="4680"/>
        <w:tab w:val="clear" w:pos="9360"/>
        <w:tab w:val="left" w:pos="24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2E867F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13"/>
    <w:lvl w:ilvl="0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/>
        <w:b w:val="0"/>
      </w:rPr>
    </w:lvl>
  </w:abstractNum>
  <w:abstractNum w:abstractNumId="3" w15:restartNumberingAfterBreak="0">
    <w:nsid w:val="012C25B0"/>
    <w:multiLevelType w:val="multilevel"/>
    <w:tmpl w:val="1192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17109A4"/>
    <w:multiLevelType w:val="multilevel"/>
    <w:tmpl w:val="1C66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1B35C4E"/>
    <w:multiLevelType w:val="multilevel"/>
    <w:tmpl w:val="EEC0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2A36194"/>
    <w:multiLevelType w:val="multilevel"/>
    <w:tmpl w:val="9248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56639C"/>
    <w:multiLevelType w:val="hybridMultilevel"/>
    <w:tmpl w:val="617AE54E"/>
    <w:lvl w:ilvl="0" w:tplc="8BF6F6A0">
      <w:start w:val="1"/>
      <w:numFmt w:val="bullet"/>
      <w:pStyle w:val="StylenoidunghoathiJustified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8E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98C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B4B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6B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68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43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2B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A08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8D0F49"/>
    <w:multiLevelType w:val="multilevel"/>
    <w:tmpl w:val="1864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2B74FF"/>
    <w:multiLevelType w:val="hybridMultilevel"/>
    <w:tmpl w:val="639E2F72"/>
    <w:lvl w:ilvl="0" w:tplc="7DD60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A3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760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A6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E4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3C4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CA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5EC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62A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931916"/>
    <w:multiLevelType w:val="multilevel"/>
    <w:tmpl w:val="0BB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4D11DE"/>
    <w:multiLevelType w:val="hybridMultilevel"/>
    <w:tmpl w:val="46FE11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10CA3B2E"/>
    <w:multiLevelType w:val="multilevel"/>
    <w:tmpl w:val="0A52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615F9A"/>
    <w:multiLevelType w:val="hybridMultilevel"/>
    <w:tmpl w:val="DBF27B84"/>
    <w:lvl w:ilvl="0" w:tplc="6D62B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AE3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7A75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446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8D3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586D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28C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B4A7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A2AE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650E4C"/>
    <w:multiLevelType w:val="multilevel"/>
    <w:tmpl w:val="3FD2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066B6F"/>
    <w:multiLevelType w:val="multilevel"/>
    <w:tmpl w:val="C5A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DA6939"/>
    <w:multiLevelType w:val="hybridMultilevel"/>
    <w:tmpl w:val="0484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A7D85"/>
    <w:multiLevelType w:val="hybridMultilevel"/>
    <w:tmpl w:val="45CC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9B7A6C"/>
    <w:multiLevelType w:val="multilevel"/>
    <w:tmpl w:val="A5AEB4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5498B7B"/>
    <w:multiLevelType w:val="hybridMultilevel"/>
    <w:tmpl w:val="5B543C20"/>
    <w:lvl w:ilvl="0" w:tplc="E35AB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449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3C1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028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05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21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6B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8A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AE5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40E30"/>
    <w:multiLevelType w:val="multilevel"/>
    <w:tmpl w:val="1550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B854D8"/>
    <w:multiLevelType w:val="multilevel"/>
    <w:tmpl w:val="49F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2645C8"/>
    <w:multiLevelType w:val="multilevel"/>
    <w:tmpl w:val="A5F403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3F6120E6"/>
    <w:multiLevelType w:val="multilevel"/>
    <w:tmpl w:val="93C6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724E33"/>
    <w:multiLevelType w:val="multilevel"/>
    <w:tmpl w:val="BAA038C8"/>
    <w:lvl w:ilvl="0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E740E"/>
    <w:multiLevelType w:val="hybridMultilevel"/>
    <w:tmpl w:val="0E44B560"/>
    <w:lvl w:ilvl="0" w:tplc="7F14A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100F7C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69D6C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767F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3E66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EA7A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74F9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47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C5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51456E"/>
    <w:multiLevelType w:val="multilevel"/>
    <w:tmpl w:val="AF8A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7839C1"/>
    <w:multiLevelType w:val="multilevel"/>
    <w:tmpl w:val="B102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507E53"/>
    <w:multiLevelType w:val="multilevel"/>
    <w:tmpl w:val="0700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AC200B"/>
    <w:multiLevelType w:val="hybridMultilevel"/>
    <w:tmpl w:val="D5C8E0B8"/>
    <w:lvl w:ilvl="0" w:tplc="C6DC8AA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0F099A"/>
    <w:multiLevelType w:val="multilevel"/>
    <w:tmpl w:val="F0F0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1752D2"/>
    <w:multiLevelType w:val="multilevel"/>
    <w:tmpl w:val="2C1E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FE45A8"/>
    <w:multiLevelType w:val="hybridMultilevel"/>
    <w:tmpl w:val="E1620AD0"/>
    <w:lvl w:ilvl="0" w:tplc="7B303F3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2573E7"/>
    <w:multiLevelType w:val="multilevel"/>
    <w:tmpl w:val="7706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7897B44"/>
    <w:multiLevelType w:val="hybridMultilevel"/>
    <w:tmpl w:val="5E44E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F60F95"/>
    <w:multiLevelType w:val="multilevel"/>
    <w:tmpl w:val="1956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AAE068E"/>
    <w:multiLevelType w:val="multilevel"/>
    <w:tmpl w:val="5AAE068E"/>
    <w:lvl w:ilvl="0">
      <w:start w:val="1"/>
      <w:numFmt w:val="bullet"/>
      <w:pStyle w:val="Description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C5747A9"/>
    <w:multiLevelType w:val="multilevel"/>
    <w:tmpl w:val="DC1E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CA90A34"/>
    <w:multiLevelType w:val="hybridMultilevel"/>
    <w:tmpl w:val="2410E104"/>
    <w:lvl w:ilvl="0" w:tplc="F6FA8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9C5E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2D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AE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F0E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AE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47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8A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09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C6776F"/>
    <w:multiLevelType w:val="multilevel"/>
    <w:tmpl w:val="6A42E4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2B92173"/>
    <w:multiLevelType w:val="multilevel"/>
    <w:tmpl w:val="E35CF1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6678479A"/>
    <w:multiLevelType w:val="multilevel"/>
    <w:tmpl w:val="20E8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7B13A4E"/>
    <w:multiLevelType w:val="hybridMultilevel"/>
    <w:tmpl w:val="CD629CE6"/>
    <w:lvl w:ilvl="0" w:tplc="A3FC782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4301A4"/>
    <w:multiLevelType w:val="multilevel"/>
    <w:tmpl w:val="30DC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A55DFE1"/>
    <w:multiLevelType w:val="hybridMultilevel"/>
    <w:tmpl w:val="AB764F4E"/>
    <w:lvl w:ilvl="0" w:tplc="E0722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A0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7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AEF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002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C8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0F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302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B63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1C77CC"/>
    <w:multiLevelType w:val="multilevel"/>
    <w:tmpl w:val="3CA4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2E04305"/>
    <w:multiLevelType w:val="hybridMultilevel"/>
    <w:tmpl w:val="C44042E0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47" w15:restartNumberingAfterBreak="0">
    <w:nsid w:val="741A53FA"/>
    <w:multiLevelType w:val="multilevel"/>
    <w:tmpl w:val="DE24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5020CD5"/>
    <w:multiLevelType w:val="multilevel"/>
    <w:tmpl w:val="D946E5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75F33F4D"/>
    <w:multiLevelType w:val="multilevel"/>
    <w:tmpl w:val="48B0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C354639"/>
    <w:multiLevelType w:val="multilevel"/>
    <w:tmpl w:val="8DBE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E4566DC"/>
    <w:multiLevelType w:val="hybridMultilevel"/>
    <w:tmpl w:val="B836A7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610FE8"/>
    <w:multiLevelType w:val="multilevel"/>
    <w:tmpl w:val="E500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3940353">
    <w:abstractNumId w:val="19"/>
  </w:num>
  <w:num w:numId="2" w16cid:durableId="753747612">
    <w:abstractNumId w:val="44"/>
  </w:num>
  <w:num w:numId="3" w16cid:durableId="480121582">
    <w:abstractNumId w:val="7"/>
  </w:num>
  <w:num w:numId="4" w16cid:durableId="600184288">
    <w:abstractNumId w:val="9"/>
  </w:num>
  <w:num w:numId="5" w16cid:durableId="606813138">
    <w:abstractNumId w:val="38"/>
  </w:num>
  <w:num w:numId="6" w16cid:durableId="2082482576">
    <w:abstractNumId w:val="1"/>
  </w:num>
  <w:num w:numId="7" w16cid:durableId="1905599808">
    <w:abstractNumId w:val="0"/>
  </w:num>
  <w:num w:numId="8" w16cid:durableId="1304117649">
    <w:abstractNumId w:val="36"/>
  </w:num>
  <w:num w:numId="9" w16cid:durableId="456532187">
    <w:abstractNumId w:val="13"/>
  </w:num>
  <w:num w:numId="10" w16cid:durableId="2124840858">
    <w:abstractNumId w:val="25"/>
  </w:num>
  <w:num w:numId="11" w16cid:durableId="1664893625">
    <w:abstractNumId w:val="24"/>
  </w:num>
  <w:num w:numId="12" w16cid:durableId="975185498">
    <w:abstractNumId w:val="8"/>
  </w:num>
  <w:num w:numId="13" w16cid:durableId="629672555">
    <w:abstractNumId w:val="29"/>
  </w:num>
  <w:num w:numId="14" w16cid:durableId="1982151652">
    <w:abstractNumId w:val="34"/>
  </w:num>
  <w:num w:numId="15" w16cid:durableId="2068411050">
    <w:abstractNumId w:val="51"/>
  </w:num>
  <w:num w:numId="16" w16cid:durableId="605191218">
    <w:abstractNumId w:val="28"/>
  </w:num>
  <w:num w:numId="17" w16cid:durableId="1210606460">
    <w:abstractNumId w:val="6"/>
  </w:num>
  <w:num w:numId="18" w16cid:durableId="2126189495">
    <w:abstractNumId w:val="32"/>
  </w:num>
  <w:num w:numId="19" w16cid:durableId="945036265">
    <w:abstractNumId w:val="1"/>
  </w:num>
  <w:num w:numId="20" w16cid:durableId="1984003070">
    <w:abstractNumId w:val="17"/>
  </w:num>
  <w:num w:numId="21" w16cid:durableId="1384598646">
    <w:abstractNumId w:val="1"/>
  </w:num>
  <w:num w:numId="22" w16cid:durableId="1257136425">
    <w:abstractNumId w:val="1"/>
  </w:num>
  <w:num w:numId="23" w16cid:durableId="318659400">
    <w:abstractNumId w:val="46"/>
  </w:num>
  <w:num w:numId="24" w16cid:durableId="1115901721">
    <w:abstractNumId w:val="1"/>
  </w:num>
  <w:num w:numId="25" w16cid:durableId="1654793388">
    <w:abstractNumId w:val="1"/>
  </w:num>
  <w:num w:numId="26" w16cid:durableId="872038342">
    <w:abstractNumId w:val="20"/>
  </w:num>
  <w:num w:numId="27" w16cid:durableId="1400516063">
    <w:abstractNumId w:val="26"/>
  </w:num>
  <w:num w:numId="28" w16cid:durableId="1409886580">
    <w:abstractNumId w:val="12"/>
  </w:num>
  <w:num w:numId="29" w16cid:durableId="1891460294">
    <w:abstractNumId w:val="47"/>
  </w:num>
  <w:num w:numId="30" w16cid:durableId="1853638550">
    <w:abstractNumId w:val="21"/>
  </w:num>
  <w:num w:numId="31" w16cid:durableId="377583834">
    <w:abstractNumId w:val="52"/>
  </w:num>
  <w:num w:numId="32" w16cid:durableId="1341271761">
    <w:abstractNumId w:val="15"/>
  </w:num>
  <w:num w:numId="33" w16cid:durableId="2057314925">
    <w:abstractNumId w:val="33"/>
  </w:num>
  <w:num w:numId="34" w16cid:durableId="867253660">
    <w:abstractNumId w:val="45"/>
  </w:num>
  <w:num w:numId="35" w16cid:durableId="125510683">
    <w:abstractNumId w:val="30"/>
  </w:num>
  <w:num w:numId="36" w16cid:durableId="492334372">
    <w:abstractNumId w:val="50"/>
  </w:num>
  <w:num w:numId="37" w16cid:durableId="934479251">
    <w:abstractNumId w:val="31"/>
  </w:num>
  <w:num w:numId="38" w16cid:durableId="400713552">
    <w:abstractNumId w:val="14"/>
  </w:num>
  <w:num w:numId="39" w16cid:durableId="322393283">
    <w:abstractNumId w:val="37"/>
  </w:num>
  <w:num w:numId="40" w16cid:durableId="8265350">
    <w:abstractNumId w:val="35"/>
  </w:num>
  <w:num w:numId="41" w16cid:durableId="406534461">
    <w:abstractNumId w:val="3"/>
  </w:num>
  <w:num w:numId="42" w16cid:durableId="1117026639">
    <w:abstractNumId w:val="5"/>
  </w:num>
  <w:num w:numId="43" w16cid:durableId="1678653594">
    <w:abstractNumId w:val="10"/>
  </w:num>
  <w:num w:numId="44" w16cid:durableId="113403531">
    <w:abstractNumId w:val="27"/>
  </w:num>
  <w:num w:numId="45" w16cid:durableId="1041125394">
    <w:abstractNumId w:val="49"/>
  </w:num>
  <w:num w:numId="46" w16cid:durableId="457064615">
    <w:abstractNumId w:val="41"/>
  </w:num>
  <w:num w:numId="47" w16cid:durableId="1050036214">
    <w:abstractNumId w:val="4"/>
  </w:num>
  <w:num w:numId="48" w16cid:durableId="1411195758">
    <w:abstractNumId w:val="23"/>
  </w:num>
  <w:num w:numId="49" w16cid:durableId="1936090406">
    <w:abstractNumId w:val="43"/>
  </w:num>
  <w:num w:numId="50" w16cid:durableId="1919702876">
    <w:abstractNumId w:val="39"/>
  </w:num>
  <w:num w:numId="51" w16cid:durableId="467476572">
    <w:abstractNumId w:val="22"/>
  </w:num>
  <w:num w:numId="52" w16cid:durableId="341200993">
    <w:abstractNumId w:val="18"/>
  </w:num>
  <w:num w:numId="53" w16cid:durableId="1126240586">
    <w:abstractNumId w:val="40"/>
  </w:num>
  <w:num w:numId="54" w16cid:durableId="355275758">
    <w:abstractNumId w:val="48"/>
  </w:num>
  <w:num w:numId="55" w16cid:durableId="1619408944">
    <w:abstractNumId w:val="42"/>
  </w:num>
  <w:num w:numId="56" w16cid:durableId="1488550465">
    <w:abstractNumId w:val="2"/>
  </w:num>
  <w:num w:numId="57" w16cid:durableId="1554077685">
    <w:abstractNumId w:val="16"/>
  </w:num>
  <w:num w:numId="58" w16cid:durableId="693504503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rawingGridVerticalSpacing w:val="1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D71"/>
    <w:rsid w:val="0000095C"/>
    <w:rsid w:val="000009FF"/>
    <w:rsid w:val="0001001E"/>
    <w:rsid w:val="0001097B"/>
    <w:rsid w:val="00012050"/>
    <w:rsid w:val="000120FD"/>
    <w:rsid w:val="00015DAC"/>
    <w:rsid w:val="00017235"/>
    <w:rsid w:val="00021D97"/>
    <w:rsid w:val="00023145"/>
    <w:rsid w:val="00023C99"/>
    <w:rsid w:val="00026740"/>
    <w:rsid w:val="00026FD7"/>
    <w:rsid w:val="0002700E"/>
    <w:rsid w:val="00027D4B"/>
    <w:rsid w:val="00027E98"/>
    <w:rsid w:val="000305DA"/>
    <w:rsid w:val="000322D9"/>
    <w:rsid w:val="00033819"/>
    <w:rsid w:val="00034FCE"/>
    <w:rsid w:val="000370D2"/>
    <w:rsid w:val="0004125E"/>
    <w:rsid w:val="00051E59"/>
    <w:rsid w:val="00052F49"/>
    <w:rsid w:val="000555E9"/>
    <w:rsid w:val="000561B1"/>
    <w:rsid w:val="000604DF"/>
    <w:rsid w:val="00061E7F"/>
    <w:rsid w:val="000635FE"/>
    <w:rsid w:val="00064255"/>
    <w:rsid w:val="00066253"/>
    <w:rsid w:val="000678F1"/>
    <w:rsid w:val="000747EA"/>
    <w:rsid w:val="00074D41"/>
    <w:rsid w:val="00076F64"/>
    <w:rsid w:val="00081FF5"/>
    <w:rsid w:val="00082B15"/>
    <w:rsid w:val="0008435E"/>
    <w:rsid w:val="000850D0"/>
    <w:rsid w:val="00092A50"/>
    <w:rsid w:val="00096C1E"/>
    <w:rsid w:val="000A061F"/>
    <w:rsid w:val="000A0D3B"/>
    <w:rsid w:val="000A1554"/>
    <w:rsid w:val="000A28A7"/>
    <w:rsid w:val="000A5016"/>
    <w:rsid w:val="000A555B"/>
    <w:rsid w:val="000A7BC0"/>
    <w:rsid w:val="000B0D4B"/>
    <w:rsid w:val="000B14C2"/>
    <w:rsid w:val="000B2F37"/>
    <w:rsid w:val="000B4500"/>
    <w:rsid w:val="000B4EEC"/>
    <w:rsid w:val="000B5E5F"/>
    <w:rsid w:val="000C030E"/>
    <w:rsid w:val="000C1E82"/>
    <w:rsid w:val="000C3E5C"/>
    <w:rsid w:val="000C4000"/>
    <w:rsid w:val="000C49F6"/>
    <w:rsid w:val="000C61E2"/>
    <w:rsid w:val="000C6844"/>
    <w:rsid w:val="000C6D0D"/>
    <w:rsid w:val="000D0A0D"/>
    <w:rsid w:val="000D1CF4"/>
    <w:rsid w:val="000D2F40"/>
    <w:rsid w:val="000D424F"/>
    <w:rsid w:val="000D43A9"/>
    <w:rsid w:val="000D53A7"/>
    <w:rsid w:val="000D7843"/>
    <w:rsid w:val="000E11C8"/>
    <w:rsid w:val="000E14F5"/>
    <w:rsid w:val="000E1E72"/>
    <w:rsid w:val="000E5784"/>
    <w:rsid w:val="000E6568"/>
    <w:rsid w:val="000E6EFB"/>
    <w:rsid w:val="000E7732"/>
    <w:rsid w:val="000F0F4A"/>
    <w:rsid w:val="000F1BCB"/>
    <w:rsid w:val="000F5124"/>
    <w:rsid w:val="000F561A"/>
    <w:rsid w:val="000F7FAE"/>
    <w:rsid w:val="00100CCB"/>
    <w:rsid w:val="00100F08"/>
    <w:rsid w:val="00103A60"/>
    <w:rsid w:val="00106B8E"/>
    <w:rsid w:val="00115AA8"/>
    <w:rsid w:val="001171E7"/>
    <w:rsid w:val="00120453"/>
    <w:rsid w:val="0012350A"/>
    <w:rsid w:val="001313A1"/>
    <w:rsid w:val="00131D71"/>
    <w:rsid w:val="00132961"/>
    <w:rsid w:val="001329D5"/>
    <w:rsid w:val="00132E72"/>
    <w:rsid w:val="001332A3"/>
    <w:rsid w:val="00133392"/>
    <w:rsid w:val="00134876"/>
    <w:rsid w:val="00134A5B"/>
    <w:rsid w:val="00135812"/>
    <w:rsid w:val="00140AB9"/>
    <w:rsid w:val="00141EBD"/>
    <w:rsid w:val="00142383"/>
    <w:rsid w:val="00142C89"/>
    <w:rsid w:val="00143C2F"/>
    <w:rsid w:val="00145778"/>
    <w:rsid w:val="00146FE7"/>
    <w:rsid w:val="001479E9"/>
    <w:rsid w:val="001506DB"/>
    <w:rsid w:val="00150BA2"/>
    <w:rsid w:val="00155091"/>
    <w:rsid w:val="00156EE7"/>
    <w:rsid w:val="00162987"/>
    <w:rsid w:val="001644B5"/>
    <w:rsid w:val="00165043"/>
    <w:rsid w:val="001660EB"/>
    <w:rsid w:val="00166BDB"/>
    <w:rsid w:val="00170FBE"/>
    <w:rsid w:val="00172962"/>
    <w:rsid w:val="001746BE"/>
    <w:rsid w:val="0017577D"/>
    <w:rsid w:val="00176957"/>
    <w:rsid w:val="0017719F"/>
    <w:rsid w:val="00177A41"/>
    <w:rsid w:val="001851BB"/>
    <w:rsid w:val="001874E5"/>
    <w:rsid w:val="00192254"/>
    <w:rsid w:val="00192AA3"/>
    <w:rsid w:val="00192B30"/>
    <w:rsid w:val="001941E8"/>
    <w:rsid w:val="00195AC8"/>
    <w:rsid w:val="00196591"/>
    <w:rsid w:val="001971FB"/>
    <w:rsid w:val="001A0B6B"/>
    <w:rsid w:val="001A0BB1"/>
    <w:rsid w:val="001A339A"/>
    <w:rsid w:val="001A4455"/>
    <w:rsid w:val="001A4C70"/>
    <w:rsid w:val="001A4E81"/>
    <w:rsid w:val="001A78A6"/>
    <w:rsid w:val="001B4553"/>
    <w:rsid w:val="001B4CFC"/>
    <w:rsid w:val="001B6BCF"/>
    <w:rsid w:val="001C44A9"/>
    <w:rsid w:val="001C4C8E"/>
    <w:rsid w:val="001D1191"/>
    <w:rsid w:val="001D17D7"/>
    <w:rsid w:val="001D5654"/>
    <w:rsid w:val="001D606F"/>
    <w:rsid w:val="001E18C7"/>
    <w:rsid w:val="001E1B9F"/>
    <w:rsid w:val="001E26FA"/>
    <w:rsid w:val="001E4D64"/>
    <w:rsid w:val="001E5998"/>
    <w:rsid w:val="001E6432"/>
    <w:rsid w:val="001E6F0F"/>
    <w:rsid w:val="001E7B55"/>
    <w:rsid w:val="001F1B08"/>
    <w:rsid w:val="001F66D0"/>
    <w:rsid w:val="001F68CC"/>
    <w:rsid w:val="00200A0C"/>
    <w:rsid w:val="00203350"/>
    <w:rsid w:val="002043F7"/>
    <w:rsid w:val="0020461C"/>
    <w:rsid w:val="00204EF6"/>
    <w:rsid w:val="00206E4F"/>
    <w:rsid w:val="0021172E"/>
    <w:rsid w:val="00213571"/>
    <w:rsid w:val="0021487D"/>
    <w:rsid w:val="002159C0"/>
    <w:rsid w:val="00217D92"/>
    <w:rsid w:val="00221029"/>
    <w:rsid w:val="0022216F"/>
    <w:rsid w:val="002226BB"/>
    <w:rsid w:val="00222D1D"/>
    <w:rsid w:val="00224206"/>
    <w:rsid w:val="0022610D"/>
    <w:rsid w:val="00226A8B"/>
    <w:rsid w:val="002273F2"/>
    <w:rsid w:val="00232A1B"/>
    <w:rsid w:val="00233AE4"/>
    <w:rsid w:val="00234D1E"/>
    <w:rsid w:val="00235617"/>
    <w:rsid w:val="0023736C"/>
    <w:rsid w:val="002375DA"/>
    <w:rsid w:val="00240374"/>
    <w:rsid w:val="00243E09"/>
    <w:rsid w:val="00245EF1"/>
    <w:rsid w:val="00247404"/>
    <w:rsid w:val="002506DB"/>
    <w:rsid w:val="00250973"/>
    <w:rsid w:val="00250B38"/>
    <w:rsid w:val="002510EF"/>
    <w:rsid w:val="0025173A"/>
    <w:rsid w:val="002535FF"/>
    <w:rsid w:val="00255414"/>
    <w:rsid w:val="00261379"/>
    <w:rsid w:val="0026425E"/>
    <w:rsid w:val="00264DF5"/>
    <w:rsid w:val="002658B1"/>
    <w:rsid w:val="00266100"/>
    <w:rsid w:val="00266300"/>
    <w:rsid w:val="0027061F"/>
    <w:rsid w:val="00271460"/>
    <w:rsid w:val="00272422"/>
    <w:rsid w:val="00273695"/>
    <w:rsid w:val="00275A9D"/>
    <w:rsid w:val="00276122"/>
    <w:rsid w:val="0027671F"/>
    <w:rsid w:val="0028049B"/>
    <w:rsid w:val="002804EB"/>
    <w:rsid w:val="002805A8"/>
    <w:rsid w:val="002828AA"/>
    <w:rsid w:val="00282E35"/>
    <w:rsid w:val="002831ED"/>
    <w:rsid w:val="00284B4F"/>
    <w:rsid w:val="0029075A"/>
    <w:rsid w:val="00290D54"/>
    <w:rsid w:val="0029267F"/>
    <w:rsid w:val="00292A6E"/>
    <w:rsid w:val="0029318F"/>
    <w:rsid w:val="00293E36"/>
    <w:rsid w:val="002975E8"/>
    <w:rsid w:val="002A5306"/>
    <w:rsid w:val="002B23DC"/>
    <w:rsid w:val="002B44EC"/>
    <w:rsid w:val="002C0928"/>
    <w:rsid w:val="002C2BDB"/>
    <w:rsid w:val="002C47CC"/>
    <w:rsid w:val="002C5274"/>
    <w:rsid w:val="002C531E"/>
    <w:rsid w:val="002C772B"/>
    <w:rsid w:val="002C784F"/>
    <w:rsid w:val="002D0651"/>
    <w:rsid w:val="002D2B58"/>
    <w:rsid w:val="002D5D98"/>
    <w:rsid w:val="002D5FB8"/>
    <w:rsid w:val="002D5FEA"/>
    <w:rsid w:val="002D772A"/>
    <w:rsid w:val="002D7AE5"/>
    <w:rsid w:val="002D7D5C"/>
    <w:rsid w:val="002E05A5"/>
    <w:rsid w:val="002E05DC"/>
    <w:rsid w:val="002E09D1"/>
    <w:rsid w:val="002E0D4C"/>
    <w:rsid w:val="002E2681"/>
    <w:rsid w:val="002E43FE"/>
    <w:rsid w:val="002E4D09"/>
    <w:rsid w:val="002E4D4A"/>
    <w:rsid w:val="002E54B8"/>
    <w:rsid w:val="002E6351"/>
    <w:rsid w:val="002E67A5"/>
    <w:rsid w:val="002E6F5A"/>
    <w:rsid w:val="002F0783"/>
    <w:rsid w:val="002F17C4"/>
    <w:rsid w:val="002F3045"/>
    <w:rsid w:val="002F4DA8"/>
    <w:rsid w:val="002F7607"/>
    <w:rsid w:val="0030003D"/>
    <w:rsid w:val="00302FDF"/>
    <w:rsid w:val="003039FA"/>
    <w:rsid w:val="00303D74"/>
    <w:rsid w:val="0031010F"/>
    <w:rsid w:val="00310159"/>
    <w:rsid w:val="0031223E"/>
    <w:rsid w:val="003123C4"/>
    <w:rsid w:val="00313E04"/>
    <w:rsid w:val="003152EF"/>
    <w:rsid w:val="003153EB"/>
    <w:rsid w:val="003155E7"/>
    <w:rsid w:val="003223F2"/>
    <w:rsid w:val="00322797"/>
    <w:rsid w:val="003232DB"/>
    <w:rsid w:val="00323848"/>
    <w:rsid w:val="0032552B"/>
    <w:rsid w:val="00325F7F"/>
    <w:rsid w:val="003269C4"/>
    <w:rsid w:val="00327B45"/>
    <w:rsid w:val="003308D8"/>
    <w:rsid w:val="00330B41"/>
    <w:rsid w:val="00334CD0"/>
    <w:rsid w:val="00337185"/>
    <w:rsid w:val="00341188"/>
    <w:rsid w:val="003413D4"/>
    <w:rsid w:val="00343297"/>
    <w:rsid w:val="00343A11"/>
    <w:rsid w:val="00347901"/>
    <w:rsid w:val="00347BF3"/>
    <w:rsid w:val="0035063E"/>
    <w:rsid w:val="003508B3"/>
    <w:rsid w:val="00353F28"/>
    <w:rsid w:val="003542B3"/>
    <w:rsid w:val="003546E7"/>
    <w:rsid w:val="00355BE6"/>
    <w:rsid w:val="003566F4"/>
    <w:rsid w:val="00357468"/>
    <w:rsid w:val="003574DF"/>
    <w:rsid w:val="00360854"/>
    <w:rsid w:val="003636F6"/>
    <w:rsid w:val="00364249"/>
    <w:rsid w:val="003649A5"/>
    <w:rsid w:val="00367A5F"/>
    <w:rsid w:val="00370397"/>
    <w:rsid w:val="00370679"/>
    <w:rsid w:val="00370E9A"/>
    <w:rsid w:val="00376DAE"/>
    <w:rsid w:val="00380902"/>
    <w:rsid w:val="00380C39"/>
    <w:rsid w:val="00382C30"/>
    <w:rsid w:val="003841A4"/>
    <w:rsid w:val="0038630E"/>
    <w:rsid w:val="00386696"/>
    <w:rsid w:val="003874CF"/>
    <w:rsid w:val="0038770F"/>
    <w:rsid w:val="00387C70"/>
    <w:rsid w:val="003923E4"/>
    <w:rsid w:val="003A1F86"/>
    <w:rsid w:val="003A292A"/>
    <w:rsid w:val="003A2C41"/>
    <w:rsid w:val="003A71F5"/>
    <w:rsid w:val="003A7988"/>
    <w:rsid w:val="003B0267"/>
    <w:rsid w:val="003B292F"/>
    <w:rsid w:val="003B6812"/>
    <w:rsid w:val="003B777E"/>
    <w:rsid w:val="003C030E"/>
    <w:rsid w:val="003C10E8"/>
    <w:rsid w:val="003C1506"/>
    <w:rsid w:val="003C16EA"/>
    <w:rsid w:val="003C2DF7"/>
    <w:rsid w:val="003C4A96"/>
    <w:rsid w:val="003C6CA5"/>
    <w:rsid w:val="003D0B7B"/>
    <w:rsid w:val="003D1F6D"/>
    <w:rsid w:val="003D2584"/>
    <w:rsid w:val="003D3139"/>
    <w:rsid w:val="003D4DC4"/>
    <w:rsid w:val="003D5294"/>
    <w:rsid w:val="003D630C"/>
    <w:rsid w:val="003D69E8"/>
    <w:rsid w:val="003D7021"/>
    <w:rsid w:val="003D76CA"/>
    <w:rsid w:val="003D7A19"/>
    <w:rsid w:val="003E0C2E"/>
    <w:rsid w:val="003E19DD"/>
    <w:rsid w:val="003F2798"/>
    <w:rsid w:val="003F5704"/>
    <w:rsid w:val="00401B0F"/>
    <w:rsid w:val="00401B64"/>
    <w:rsid w:val="0040392A"/>
    <w:rsid w:val="004040C4"/>
    <w:rsid w:val="00404E16"/>
    <w:rsid w:val="00407811"/>
    <w:rsid w:val="004079E6"/>
    <w:rsid w:val="004102CF"/>
    <w:rsid w:val="00411B65"/>
    <w:rsid w:val="00412772"/>
    <w:rsid w:val="00412F3B"/>
    <w:rsid w:val="00413054"/>
    <w:rsid w:val="00413754"/>
    <w:rsid w:val="00415564"/>
    <w:rsid w:val="0042046B"/>
    <w:rsid w:val="004216A6"/>
    <w:rsid w:val="00421A5B"/>
    <w:rsid w:val="004237A6"/>
    <w:rsid w:val="00423ED2"/>
    <w:rsid w:val="004300DC"/>
    <w:rsid w:val="00430B99"/>
    <w:rsid w:val="00430CBE"/>
    <w:rsid w:val="004361A0"/>
    <w:rsid w:val="00440A5B"/>
    <w:rsid w:val="00442AFB"/>
    <w:rsid w:val="00446645"/>
    <w:rsid w:val="00447D69"/>
    <w:rsid w:val="0045214A"/>
    <w:rsid w:val="004524A8"/>
    <w:rsid w:val="00452F10"/>
    <w:rsid w:val="004534D5"/>
    <w:rsid w:val="0046042F"/>
    <w:rsid w:val="004614F5"/>
    <w:rsid w:val="00461D34"/>
    <w:rsid w:val="004628A1"/>
    <w:rsid w:val="0046294D"/>
    <w:rsid w:val="00462D25"/>
    <w:rsid w:val="004641EF"/>
    <w:rsid w:val="00464418"/>
    <w:rsid w:val="004647C6"/>
    <w:rsid w:val="00464A5A"/>
    <w:rsid w:val="00465180"/>
    <w:rsid w:val="00466C00"/>
    <w:rsid w:val="00471521"/>
    <w:rsid w:val="00472C88"/>
    <w:rsid w:val="004776B5"/>
    <w:rsid w:val="00480F7B"/>
    <w:rsid w:val="00481A02"/>
    <w:rsid w:val="00481CEF"/>
    <w:rsid w:val="00482CBA"/>
    <w:rsid w:val="004873AC"/>
    <w:rsid w:val="0048756C"/>
    <w:rsid w:val="004906AC"/>
    <w:rsid w:val="0049159F"/>
    <w:rsid w:val="00491877"/>
    <w:rsid w:val="00491FC2"/>
    <w:rsid w:val="004937B7"/>
    <w:rsid w:val="00494056"/>
    <w:rsid w:val="00494395"/>
    <w:rsid w:val="004946B5"/>
    <w:rsid w:val="00496348"/>
    <w:rsid w:val="004971E5"/>
    <w:rsid w:val="00497902"/>
    <w:rsid w:val="004A19DA"/>
    <w:rsid w:val="004A2817"/>
    <w:rsid w:val="004A2D89"/>
    <w:rsid w:val="004A3FD4"/>
    <w:rsid w:val="004A43B2"/>
    <w:rsid w:val="004B1676"/>
    <w:rsid w:val="004B1D3E"/>
    <w:rsid w:val="004B2242"/>
    <w:rsid w:val="004B320A"/>
    <w:rsid w:val="004B4AD4"/>
    <w:rsid w:val="004B560B"/>
    <w:rsid w:val="004B635B"/>
    <w:rsid w:val="004B6830"/>
    <w:rsid w:val="004B7880"/>
    <w:rsid w:val="004C2326"/>
    <w:rsid w:val="004C400D"/>
    <w:rsid w:val="004C5009"/>
    <w:rsid w:val="004C54D9"/>
    <w:rsid w:val="004D094C"/>
    <w:rsid w:val="004D0E05"/>
    <w:rsid w:val="004D19F2"/>
    <w:rsid w:val="004D1A06"/>
    <w:rsid w:val="004D1A3B"/>
    <w:rsid w:val="004D5BB9"/>
    <w:rsid w:val="004D69EF"/>
    <w:rsid w:val="004D755F"/>
    <w:rsid w:val="004E0C56"/>
    <w:rsid w:val="004E2A74"/>
    <w:rsid w:val="004E42AE"/>
    <w:rsid w:val="004F33D2"/>
    <w:rsid w:val="004F4322"/>
    <w:rsid w:val="004F527B"/>
    <w:rsid w:val="004F6142"/>
    <w:rsid w:val="004F69F7"/>
    <w:rsid w:val="00501DF0"/>
    <w:rsid w:val="0050338C"/>
    <w:rsid w:val="005060FB"/>
    <w:rsid w:val="00506475"/>
    <w:rsid w:val="005079CF"/>
    <w:rsid w:val="00507C8D"/>
    <w:rsid w:val="0051200B"/>
    <w:rsid w:val="0051289F"/>
    <w:rsid w:val="00512E40"/>
    <w:rsid w:val="00513D71"/>
    <w:rsid w:val="00514287"/>
    <w:rsid w:val="00514A75"/>
    <w:rsid w:val="00515F62"/>
    <w:rsid w:val="0052161C"/>
    <w:rsid w:val="005218B2"/>
    <w:rsid w:val="005222BC"/>
    <w:rsid w:val="00523F32"/>
    <w:rsid w:val="00527593"/>
    <w:rsid w:val="00531027"/>
    <w:rsid w:val="00531255"/>
    <w:rsid w:val="00531462"/>
    <w:rsid w:val="005330F4"/>
    <w:rsid w:val="00534612"/>
    <w:rsid w:val="00537518"/>
    <w:rsid w:val="00537530"/>
    <w:rsid w:val="00541164"/>
    <w:rsid w:val="00541272"/>
    <w:rsid w:val="005458CC"/>
    <w:rsid w:val="005533B1"/>
    <w:rsid w:val="00556BBA"/>
    <w:rsid w:val="00557FF0"/>
    <w:rsid w:val="005611EF"/>
    <w:rsid w:val="005631B6"/>
    <w:rsid w:val="00567DB4"/>
    <w:rsid w:val="005700F7"/>
    <w:rsid w:val="00575C95"/>
    <w:rsid w:val="00575E67"/>
    <w:rsid w:val="00586537"/>
    <w:rsid w:val="00587ECD"/>
    <w:rsid w:val="00590065"/>
    <w:rsid w:val="005903A0"/>
    <w:rsid w:val="0059261C"/>
    <w:rsid w:val="00593F08"/>
    <w:rsid w:val="0059412D"/>
    <w:rsid w:val="00595E03"/>
    <w:rsid w:val="00596214"/>
    <w:rsid w:val="00597957"/>
    <w:rsid w:val="005A0EE8"/>
    <w:rsid w:val="005A144D"/>
    <w:rsid w:val="005A32C0"/>
    <w:rsid w:val="005A4BFE"/>
    <w:rsid w:val="005B0499"/>
    <w:rsid w:val="005B15A7"/>
    <w:rsid w:val="005B3C33"/>
    <w:rsid w:val="005B43C4"/>
    <w:rsid w:val="005B6E02"/>
    <w:rsid w:val="005B7965"/>
    <w:rsid w:val="005C748B"/>
    <w:rsid w:val="005D0365"/>
    <w:rsid w:val="005D0AE9"/>
    <w:rsid w:val="005D0B47"/>
    <w:rsid w:val="005D11E3"/>
    <w:rsid w:val="005D5356"/>
    <w:rsid w:val="005D59A9"/>
    <w:rsid w:val="005E1C1E"/>
    <w:rsid w:val="005E1DED"/>
    <w:rsid w:val="005E353A"/>
    <w:rsid w:val="005E35A1"/>
    <w:rsid w:val="005E416D"/>
    <w:rsid w:val="005E4DAA"/>
    <w:rsid w:val="005E4F59"/>
    <w:rsid w:val="005E643C"/>
    <w:rsid w:val="005E650F"/>
    <w:rsid w:val="005F0B3D"/>
    <w:rsid w:val="005F0EFA"/>
    <w:rsid w:val="005F1B72"/>
    <w:rsid w:val="005F2740"/>
    <w:rsid w:val="005F7AD4"/>
    <w:rsid w:val="006023EA"/>
    <w:rsid w:val="006045A4"/>
    <w:rsid w:val="006048ED"/>
    <w:rsid w:val="006061A5"/>
    <w:rsid w:val="00606534"/>
    <w:rsid w:val="00606DD2"/>
    <w:rsid w:val="00611B40"/>
    <w:rsid w:val="0061284B"/>
    <w:rsid w:val="00612A60"/>
    <w:rsid w:val="006139CC"/>
    <w:rsid w:val="0061459D"/>
    <w:rsid w:val="0061736E"/>
    <w:rsid w:val="0061738B"/>
    <w:rsid w:val="00624C1D"/>
    <w:rsid w:val="0062613B"/>
    <w:rsid w:val="006261B7"/>
    <w:rsid w:val="006274A7"/>
    <w:rsid w:val="00627AA9"/>
    <w:rsid w:val="00630DB6"/>
    <w:rsid w:val="00632745"/>
    <w:rsid w:val="00632A64"/>
    <w:rsid w:val="0063364F"/>
    <w:rsid w:val="00633C4C"/>
    <w:rsid w:val="00634D65"/>
    <w:rsid w:val="00635056"/>
    <w:rsid w:val="00635113"/>
    <w:rsid w:val="006353EB"/>
    <w:rsid w:val="00635599"/>
    <w:rsid w:val="00636163"/>
    <w:rsid w:val="00637C30"/>
    <w:rsid w:val="006401D9"/>
    <w:rsid w:val="006425F7"/>
    <w:rsid w:val="006431B0"/>
    <w:rsid w:val="0064419D"/>
    <w:rsid w:val="006471F3"/>
    <w:rsid w:val="006476FF"/>
    <w:rsid w:val="00647893"/>
    <w:rsid w:val="006507F9"/>
    <w:rsid w:val="006516E9"/>
    <w:rsid w:val="006520C5"/>
    <w:rsid w:val="00654578"/>
    <w:rsid w:val="006567D4"/>
    <w:rsid w:val="006610EC"/>
    <w:rsid w:val="00663C01"/>
    <w:rsid w:val="00664E38"/>
    <w:rsid w:val="0066571E"/>
    <w:rsid w:val="006704E2"/>
    <w:rsid w:val="00670EF2"/>
    <w:rsid w:val="00673F0A"/>
    <w:rsid w:val="006747B8"/>
    <w:rsid w:val="006760EA"/>
    <w:rsid w:val="00682311"/>
    <w:rsid w:val="0068255A"/>
    <w:rsid w:val="00682E85"/>
    <w:rsid w:val="0068300B"/>
    <w:rsid w:val="00683F8D"/>
    <w:rsid w:val="00685850"/>
    <w:rsid w:val="00685E0A"/>
    <w:rsid w:val="006877FC"/>
    <w:rsid w:val="00690D41"/>
    <w:rsid w:val="00691A3F"/>
    <w:rsid w:val="006923A8"/>
    <w:rsid w:val="006926EE"/>
    <w:rsid w:val="00693597"/>
    <w:rsid w:val="00693656"/>
    <w:rsid w:val="0069376D"/>
    <w:rsid w:val="00695734"/>
    <w:rsid w:val="00695F35"/>
    <w:rsid w:val="006A0059"/>
    <w:rsid w:val="006A1236"/>
    <w:rsid w:val="006A3453"/>
    <w:rsid w:val="006A3D9C"/>
    <w:rsid w:val="006A537D"/>
    <w:rsid w:val="006A7DC8"/>
    <w:rsid w:val="006B0AB3"/>
    <w:rsid w:val="006B3AB2"/>
    <w:rsid w:val="006B740C"/>
    <w:rsid w:val="006C2FF9"/>
    <w:rsid w:val="006C31EF"/>
    <w:rsid w:val="006C432F"/>
    <w:rsid w:val="006C450D"/>
    <w:rsid w:val="006C5B1B"/>
    <w:rsid w:val="006C7A91"/>
    <w:rsid w:val="006D1DB6"/>
    <w:rsid w:val="006D3DA1"/>
    <w:rsid w:val="006D4329"/>
    <w:rsid w:val="006D52C5"/>
    <w:rsid w:val="006D673E"/>
    <w:rsid w:val="006D6CA2"/>
    <w:rsid w:val="006D6DF7"/>
    <w:rsid w:val="006D6EE0"/>
    <w:rsid w:val="006E0E3F"/>
    <w:rsid w:val="006E16A9"/>
    <w:rsid w:val="006E3F71"/>
    <w:rsid w:val="006E48C7"/>
    <w:rsid w:val="006E4A81"/>
    <w:rsid w:val="006E56B1"/>
    <w:rsid w:val="006E6E22"/>
    <w:rsid w:val="006F1BD0"/>
    <w:rsid w:val="006F3244"/>
    <w:rsid w:val="006F3AB5"/>
    <w:rsid w:val="006F6A18"/>
    <w:rsid w:val="00701A7D"/>
    <w:rsid w:val="007040F8"/>
    <w:rsid w:val="00704C11"/>
    <w:rsid w:val="00705584"/>
    <w:rsid w:val="00714AE2"/>
    <w:rsid w:val="0071725B"/>
    <w:rsid w:val="00717DD9"/>
    <w:rsid w:val="0072081F"/>
    <w:rsid w:val="00720B7A"/>
    <w:rsid w:val="00723432"/>
    <w:rsid w:val="00724284"/>
    <w:rsid w:val="00726C04"/>
    <w:rsid w:val="00726CB4"/>
    <w:rsid w:val="0072721E"/>
    <w:rsid w:val="007275C1"/>
    <w:rsid w:val="00727ED3"/>
    <w:rsid w:val="0073247C"/>
    <w:rsid w:val="00732A17"/>
    <w:rsid w:val="00733AE8"/>
    <w:rsid w:val="00733D72"/>
    <w:rsid w:val="00735E80"/>
    <w:rsid w:val="00740BBA"/>
    <w:rsid w:val="00741619"/>
    <w:rsid w:val="00741AB3"/>
    <w:rsid w:val="0074288B"/>
    <w:rsid w:val="00742934"/>
    <w:rsid w:val="00745E10"/>
    <w:rsid w:val="00751C41"/>
    <w:rsid w:val="00752A2A"/>
    <w:rsid w:val="007559FE"/>
    <w:rsid w:val="00756BBD"/>
    <w:rsid w:val="007600F9"/>
    <w:rsid w:val="00761BB5"/>
    <w:rsid w:val="00761C6F"/>
    <w:rsid w:val="00764592"/>
    <w:rsid w:val="0076465C"/>
    <w:rsid w:val="00772916"/>
    <w:rsid w:val="00772E30"/>
    <w:rsid w:val="00774CC2"/>
    <w:rsid w:val="0077532B"/>
    <w:rsid w:val="007768EB"/>
    <w:rsid w:val="00780401"/>
    <w:rsid w:val="0078421F"/>
    <w:rsid w:val="0078510D"/>
    <w:rsid w:val="0078511F"/>
    <w:rsid w:val="00786075"/>
    <w:rsid w:val="0078770B"/>
    <w:rsid w:val="00787E07"/>
    <w:rsid w:val="00790DC2"/>
    <w:rsid w:val="00793566"/>
    <w:rsid w:val="00794D72"/>
    <w:rsid w:val="00794F3A"/>
    <w:rsid w:val="00795145"/>
    <w:rsid w:val="00796AB5"/>
    <w:rsid w:val="00797C46"/>
    <w:rsid w:val="007A02BE"/>
    <w:rsid w:val="007A078F"/>
    <w:rsid w:val="007A2EE1"/>
    <w:rsid w:val="007A334E"/>
    <w:rsid w:val="007A45B5"/>
    <w:rsid w:val="007A5666"/>
    <w:rsid w:val="007A7303"/>
    <w:rsid w:val="007A7D5F"/>
    <w:rsid w:val="007B180A"/>
    <w:rsid w:val="007B5B9B"/>
    <w:rsid w:val="007B6CA5"/>
    <w:rsid w:val="007C5307"/>
    <w:rsid w:val="007D070F"/>
    <w:rsid w:val="007D4855"/>
    <w:rsid w:val="007D7349"/>
    <w:rsid w:val="007D7C65"/>
    <w:rsid w:val="007D7E37"/>
    <w:rsid w:val="007E49F1"/>
    <w:rsid w:val="007E54ED"/>
    <w:rsid w:val="007E782F"/>
    <w:rsid w:val="007E7B6A"/>
    <w:rsid w:val="007F0CC3"/>
    <w:rsid w:val="007F4427"/>
    <w:rsid w:val="00802769"/>
    <w:rsid w:val="00802903"/>
    <w:rsid w:val="00805287"/>
    <w:rsid w:val="008058DB"/>
    <w:rsid w:val="00806239"/>
    <w:rsid w:val="008079EB"/>
    <w:rsid w:val="00810547"/>
    <w:rsid w:val="00810720"/>
    <w:rsid w:val="00813E19"/>
    <w:rsid w:val="008142CE"/>
    <w:rsid w:val="00815719"/>
    <w:rsid w:val="00816065"/>
    <w:rsid w:val="008167A3"/>
    <w:rsid w:val="0082276F"/>
    <w:rsid w:val="00822974"/>
    <w:rsid w:val="00823AAA"/>
    <w:rsid w:val="00825614"/>
    <w:rsid w:val="008267FD"/>
    <w:rsid w:val="00833C09"/>
    <w:rsid w:val="008360FE"/>
    <w:rsid w:val="008374F6"/>
    <w:rsid w:val="00841B58"/>
    <w:rsid w:val="00842DD7"/>
    <w:rsid w:val="00847E25"/>
    <w:rsid w:val="008536BF"/>
    <w:rsid w:val="00854A96"/>
    <w:rsid w:val="00856850"/>
    <w:rsid w:val="00856C70"/>
    <w:rsid w:val="0086069A"/>
    <w:rsid w:val="00861738"/>
    <w:rsid w:val="0086331C"/>
    <w:rsid w:val="008647E4"/>
    <w:rsid w:val="00870C4C"/>
    <w:rsid w:val="00872C74"/>
    <w:rsid w:val="00873387"/>
    <w:rsid w:val="00873C39"/>
    <w:rsid w:val="008740CF"/>
    <w:rsid w:val="00880127"/>
    <w:rsid w:val="0088021B"/>
    <w:rsid w:val="00880D81"/>
    <w:rsid w:val="00880E4F"/>
    <w:rsid w:val="00881742"/>
    <w:rsid w:val="00882EDD"/>
    <w:rsid w:val="00882F23"/>
    <w:rsid w:val="00884A69"/>
    <w:rsid w:val="00884C21"/>
    <w:rsid w:val="00884ECA"/>
    <w:rsid w:val="00886255"/>
    <w:rsid w:val="00886BA9"/>
    <w:rsid w:val="00886EBB"/>
    <w:rsid w:val="00892948"/>
    <w:rsid w:val="00892DCA"/>
    <w:rsid w:val="00893E6F"/>
    <w:rsid w:val="00893FE7"/>
    <w:rsid w:val="00895246"/>
    <w:rsid w:val="008A0146"/>
    <w:rsid w:val="008A0905"/>
    <w:rsid w:val="008A31D6"/>
    <w:rsid w:val="008A3329"/>
    <w:rsid w:val="008A37F6"/>
    <w:rsid w:val="008A3C76"/>
    <w:rsid w:val="008A4A17"/>
    <w:rsid w:val="008A58D0"/>
    <w:rsid w:val="008A6F9A"/>
    <w:rsid w:val="008A7F95"/>
    <w:rsid w:val="008B347F"/>
    <w:rsid w:val="008B3524"/>
    <w:rsid w:val="008B35D1"/>
    <w:rsid w:val="008B3C6E"/>
    <w:rsid w:val="008B3F1F"/>
    <w:rsid w:val="008B4927"/>
    <w:rsid w:val="008B5663"/>
    <w:rsid w:val="008B6278"/>
    <w:rsid w:val="008C2414"/>
    <w:rsid w:val="008C254C"/>
    <w:rsid w:val="008C4AED"/>
    <w:rsid w:val="008D0A16"/>
    <w:rsid w:val="008D1601"/>
    <w:rsid w:val="008D3E77"/>
    <w:rsid w:val="008D4498"/>
    <w:rsid w:val="008D47CB"/>
    <w:rsid w:val="008D660D"/>
    <w:rsid w:val="008D6E54"/>
    <w:rsid w:val="008D7959"/>
    <w:rsid w:val="008E0A9D"/>
    <w:rsid w:val="008E1868"/>
    <w:rsid w:val="008E2506"/>
    <w:rsid w:val="008E322F"/>
    <w:rsid w:val="008E35A9"/>
    <w:rsid w:val="008E4F0B"/>
    <w:rsid w:val="008E58FB"/>
    <w:rsid w:val="008F0E99"/>
    <w:rsid w:val="008F1BA0"/>
    <w:rsid w:val="008F3A8D"/>
    <w:rsid w:val="008F3F92"/>
    <w:rsid w:val="008F435A"/>
    <w:rsid w:val="008F5799"/>
    <w:rsid w:val="008F5F84"/>
    <w:rsid w:val="008F6207"/>
    <w:rsid w:val="009006FE"/>
    <w:rsid w:val="009018CE"/>
    <w:rsid w:val="00902FED"/>
    <w:rsid w:val="00904256"/>
    <w:rsid w:val="00904B9A"/>
    <w:rsid w:val="009060B0"/>
    <w:rsid w:val="009105FF"/>
    <w:rsid w:val="009107E9"/>
    <w:rsid w:val="00910C26"/>
    <w:rsid w:val="0091278B"/>
    <w:rsid w:val="00912FBC"/>
    <w:rsid w:val="00914664"/>
    <w:rsid w:val="00914C0A"/>
    <w:rsid w:val="00915150"/>
    <w:rsid w:val="009174F9"/>
    <w:rsid w:val="009178EB"/>
    <w:rsid w:val="00920E0C"/>
    <w:rsid w:val="009214F2"/>
    <w:rsid w:val="0092173D"/>
    <w:rsid w:val="00922838"/>
    <w:rsid w:val="00922D13"/>
    <w:rsid w:val="00932098"/>
    <w:rsid w:val="00932EC4"/>
    <w:rsid w:val="00932F11"/>
    <w:rsid w:val="00933FDB"/>
    <w:rsid w:val="00935130"/>
    <w:rsid w:val="0093678B"/>
    <w:rsid w:val="00936D76"/>
    <w:rsid w:val="00937F99"/>
    <w:rsid w:val="0094095A"/>
    <w:rsid w:val="009413A7"/>
    <w:rsid w:val="009430FF"/>
    <w:rsid w:val="00944345"/>
    <w:rsid w:val="009449E3"/>
    <w:rsid w:val="009463F0"/>
    <w:rsid w:val="00954E08"/>
    <w:rsid w:val="00955DD1"/>
    <w:rsid w:val="00955EBD"/>
    <w:rsid w:val="00956151"/>
    <w:rsid w:val="009567F2"/>
    <w:rsid w:val="00957205"/>
    <w:rsid w:val="0095779F"/>
    <w:rsid w:val="00957960"/>
    <w:rsid w:val="0096000E"/>
    <w:rsid w:val="00962648"/>
    <w:rsid w:val="0096429C"/>
    <w:rsid w:val="00964C69"/>
    <w:rsid w:val="009656C7"/>
    <w:rsid w:val="00966489"/>
    <w:rsid w:val="00970051"/>
    <w:rsid w:val="00970C4F"/>
    <w:rsid w:val="009733D8"/>
    <w:rsid w:val="00977141"/>
    <w:rsid w:val="0097788C"/>
    <w:rsid w:val="00977968"/>
    <w:rsid w:val="00984C19"/>
    <w:rsid w:val="009879A4"/>
    <w:rsid w:val="0099066C"/>
    <w:rsid w:val="00992398"/>
    <w:rsid w:val="00992B11"/>
    <w:rsid w:val="00992DFB"/>
    <w:rsid w:val="009963D4"/>
    <w:rsid w:val="00996637"/>
    <w:rsid w:val="0099680A"/>
    <w:rsid w:val="009973D7"/>
    <w:rsid w:val="0099792C"/>
    <w:rsid w:val="009A08C7"/>
    <w:rsid w:val="009A0BAE"/>
    <w:rsid w:val="009A2918"/>
    <w:rsid w:val="009A2BC5"/>
    <w:rsid w:val="009A424E"/>
    <w:rsid w:val="009A44CD"/>
    <w:rsid w:val="009A6C15"/>
    <w:rsid w:val="009A773F"/>
    <w:rsid w:val="009A7D46"/>
    <w:rsid w:val="009B000E"/>
    <w:rsid w:val="009B2043"/>
    <w:rsid w:val="009B3D04"/>
    <w:rsid w:val="009B53CB"/>
    <w:rsid w:val="009B5827"/>
    <w:rsid w:val="009B7CA8"/>
    <w:rsid w:val="009C0D58"/>
    <w:rsid w:val="009C23DB"/>
    <w:rsid w:val="009C259C"/>
    <w:rsid w:val="009C2A4C"/>
    <w:rsid w:val="009C5539"/>
    <w:rsid w:val="009C63BE"/>
    <w:rsid w:val="009D18C6"/>
    <w:rsid w:val="009D3A77"/>
    <w:rsid w:val="009D57E8"/>
    <w:rsid w:val="009E14D2"/>
    <w:rsid w:val="009E2A62"/>
    <w:rsid w:val="009E40D1"/>
    <w:rsid w:val="009E5388"/>
    <w:rsid w:val="009E7ED8"/>
    <w:rsid w:val="009F05C5"/>
    <w:rsid w:val="009F0F40"/>
    <w:rsid w:val="009F15D2"/>
    <w:rsid w:val="009F334E"/>
    <w:rsid w:val="009F3CB3"/>
    <w:rsid w:val="009F3E06"/>
    <w:rsid w:val="009F4136"/>
    <w:rsid w:val="009F4F49"/>
    <w:rsid w:val="009F63B5"/>
    <w:rsid w:val="009F768F"/>
    <w:rsid w:val="00A00CCB"/>
    <w:rsid w:val="00A0125B"/>
    <w:rsid w:val="00A0244F"/>
    <w:rsid w:val="00A027E2"/>
    <w:rsid w:val="00A030D2"/>
    <w:rsid w:val="00A046D3"/>
    <w:rsid w:val="00A113E1"/>
    <w:rsid w:val="00A1203F"/>
    <w:rsid w:val="00A12761"/>
    <w:rsid w:val="00A12F1E"/>
    <w:rsid w:val="00A1304C"/>
    <w:rsid w:val="00A17011"/>
    <w:rsid w:val="00A17720"/>
    <w:rsid w:val="00A215F2"/>
    <w:rsid w:val="00A21FA5"/>
    <w:rsid w:val="00A23B8B"/>
    <w:rsid w:val="00A25EB3"/>
    <w:rsid w:val="00A26490"/>
    <w:rsid w:val="00A31CBE"/>
    <w:rsid w:val="00A32480"/>
    <w:rsid w:val="00A3318D"/>
    <w:rsid w:val="00A35B3E"/>
    <w:rsid w:val="00A41DCA"/>
    <w:rsid w:val="00A41F50"/>
    <w:rsid w:val="00A42ABE"/>
    <w:rsid w:val="00A4476E"/>
    <w:rsid w:val="00A448F5"/>
    <w:rsid w:val="00A47C09"/>
    <w:rsid w:val="00A51491"/>
    <w:rsid w:val="00A52907"/>
    <w:rsid w:val="00A53DA0"/>
    <w:rsid w:val="00A542EB"/>
    <w:rsid w:val="00A543ED"/>
    <w:rsid w:val="00A552B4"/>
    <w:rsid w:val="00A559CA"/>
    <w:rsid w:val="00A55D49"/>
    <w:rsid w:val="00A568D9"/>
    <w:rsid w:val="00A60072"/>
    <w:rsid w:val="00A608F0"/>
    <w:rsid w:val="00A62D5B"/>
    <w:rsid w:val="00A65A31"/>
    <w:rsid w:val="00A65BC0"/>
    <w:rsid w:val="00A677C7"/>
    <w:rsid w:val="00A735C9"/>
    <w:rsid w:val="00A75FF6"/>
    <w:rsid w:val="00A76CF2"/>
    <w:rsid w:val="00A80284"/>
    <w:rsid w:val="00A80DD6"/>
    <w:rsid w:val="00A86EE4"/>
    <w:rsid w:val="00A87D35"/>
    <w:rsid w:val="00A91ABC"/>
    <w:rsid w:val="00A91D0B"/>
    <w:rsid w:val="00A932B5"/>
    <w:rsid w:val="00A94FB0"/>
    <w:rsid w:val="00A95C11"/>
    <w:rsid w:val="00A96890"/>
    <w:rsid w:val="00A96A8A"/>
    <w:rsid w:val="00A974DE"/>
    <w:rsid w:val="00AA1156"/>
    <w:rsid w:val="00AA146E"/>
    <w:rsid w:val="00AA1CF6"/>
    <w:rsid w:val="00AA36DC"/>
    <w:rsid w:val="00AA4035"/>
    <w:rsid w:val="00AA7FC7"/>
    <w:rsid w:val="00AB0A73"/>
    <w:rsid w:val="00AB0BDF"/>
    <w:rsid w:val="00AB1B49"/>
    <w:rsid w:val="00AB4933"/>
    <w:rsid w:val="00AB7E59"/>
    <w:rsid w:val="00AC1ED8"/>
    <w:rsid w:val="00AC4222"/>
    <w:rsid w:val="00AC49D7"/>
    <w:rsid w:val="00AC7FA4"/>
    <w:rsid w:val="00AD40BB"/>
    <w:rsid w:val="00AD48F8"/>
    <w:rsid w:val="00AD59AD"/>
    <w:rsid w:val="00AD5D82"/>
    <w:rsid w:val="00AD7C83"/>
    <w:rsid w:val="00AE2CA9"/>
    <w:rsid w:val="00AE33B4"/>
    <w:rsid w:val="00AE41A2"/>
    <w:rsid w:val="00AE725A"/>
    <w:rsid w:val="00AE7A4F"/>
    <w:rsid w:val="00AE7BA8"/>
    <w:rsid w:val="00AF2509"/>
    <w:rsid w:val="00AF6FA5"/>
    <w:rsid w:val="00B00540"/>
    <w:rsid w:val="00B03EE9"/>
    <w:rsid w:val="00B04418"/>
    <w:rsid w:val="00B046BE"/>
    <w:rsid w:val="00B07219"/>
    <w:rsid w:val="00B115E1"/>
    <w:rsid w:val="00B123BA"/>
    <w:rsid w:val="00B14139"/>
    <w:rsid w:val="00B149BA"/>
    <w:rsid w:val="00B163FB"/>
    <w:rsid w:val="00B17987"/>
    <w:rsid w:val="00B17D85"/>
    <w:rsid w:val="00B22EDE"/>
    <w:rsid w:val="00B23443"/>
    <w:rsid w:val="00B2388D"/>
    <w:rsid w:val="00B25136"/>
    <w:rsid w:val="00B27AE5"/>
    <w:rsid w:val="00B30601"/>
    <w:rsid w:val="00B308F0"/>
    <w:rsid w:val="00B30DAF"/>
    <w:rsid w:val="00B33895"/>
    <w:rsid w:val="00B343BD"/>
    <w:rsid w:val="00B3490B"/>
    <w:rsid w:val="00B35178"/>
    <w:rsid w:val="00B354B4"/>
    <w:rsid w:val="00B36822"/>
    <w:rsid w:val="00B36E61"/>
    <w:rsid w:val="00B378F5"/>
    <w:rsid w:val="00B45B16"/>
    <w:rsid w:val="00B47D6A"/>
    <w:rsid w:val="00B5018E"/>
    <w:rsid w:val="00B51558"/>
    <w:rsid w:val="00B52627"/>
    <w:rsid w:val="00B53670"/>
    <w:rsid w:val="00B552BB"/>
    <w:rsid w:val="00B56BDC"/>
    <w:rsid w:val="00B6030D"/>
    <w:rsid w:val="00B63869"/>
    <w:rsid w:val="00B63D58"/>
    <w:rsid w:val="00B65D85"/>
    <w:rsid w:val="00B72EC6"/>
    <w:rsid w:val="00B72FF8"/>
    <w:rsid w:val="00B760E8"/>
    <w:rsid w:val="00B808D4"/>
    <w:rsid w:val="00B80A8A"/>
    <w:rsid w:val="00B813F9"/>
    <w:rsid w:val="00B82B37"/>
    <w:rsid w:val="00B84930"/>
    <w:rsid w:val="00B85228"/>
    <w:rsid w:val="00B864D8"/>
    <w:rsid w:val="00B86FC1"/>
    <w:rsid w:val="00B8798B"/>
    <w:rsid w:val="00B87C9E"/>
    <w:rsid w:val="00B90665"/>
    <w:rsid w:val="00B91A25"/>
    <w:rsid w:val="00B95ECF"/>
    <w:rsid w:val="00B96AE1"/>
    <w:rsid w:val="00BA05B7"/>
    <w:rsid w:val="00BA1ACB"/>
    <w:rsid w:val="00BA24CB"/>
    <w:rsid w:val="00BA2E0E"/>
    <w:rsid w:val="00BA2E3D"/>
    <w:rsid w:val="00BA3903"/>
    <w:rsid w:val="00BA4DF9"/>
    <w:rsid w:val="00BA5059"/>
    <w:rsid w:val="00BA58FA"/>
    <w:rsid w:val="00BA597B"/>
    <w:rsid w:val="00BA6C71"/>
    <w:rsid w:val="00BA724E"/>
    <w:rsid w:val="00BA7DFD"/>
    <w:rsid w:val="00BB08B5"/>
    <w:rsid w:val="00BB1644"/>
    <w:rsid w:val="00BB1E13"/>
    <w:rsid w:val="00BB2C8E"/>
    <w:rsid w:val="00BB3C10"/>
    <w:rsid w:val="00BB6256"/>
    <w:rsid w:val="00BB6748"/>
    <w:rsid w:val="00BB6A0E"/>
    <w:rsid w:val="00BC223A"/>
    <w:rsid w:val="00BC5716"/>
    <w:rsid w:val="00BC5C95"/>
    <w:rsid w:val="00BC5E51"/>
    <w:rsid w:val="00BC5E89"/>
    <w:rsid w:val="00BC6BDD"/>
    <w:rsid w:val="00BD07AA"/>
    <w:rsid w:val="00BD123E"/>
    <w:rsid w:val="00BD16A3"/>
    <w:rsid w:val="00BD2AE4"/>
    <w:rsid w:val="00BD5C4D"/>
    <w:rsid w:val="00BD669A"/>
    <w:rsid w:val="00BD68ED"/>
    <w:rsid w:val="00BD74F0"/>
    <w:rsid w:val="00BD7BC6"/>
    <w:rsid w:val="00BE3457"/>
    <w:rsid w:val="00BE3B36"/>
    <w:rsid w:val="00BE5941"/>
    <w:rsid w:val="00BE65B4"/>
    <w:rsid w:val="00BE6C17"/>
    <w:rsid w:val="00BE6F01"/>
    <w:rsid w:val="00BF0958"/>
    <w:rsid w:val="00BF1651"/>
    <w:rsid w:val="00BF30BB"/>
    <w:rsid w:val="00BF4035"/>
    <w:rsid w:val="00BF5C99"/>
    <w:rsid w:val="00BF618C"/>
    <w:rsid w:val="00BF6F7E"/>
    <w:rsid w:val="00BF7A4B"/>
    <w:rsid w:val="00C00A81"/>
    <w:rsid w:val="00C02DC8"/>
    <w:rsid w:val="00C041CD"/>
    <w:rsid w:val="00C049E6"/>
    <w:rsid w:val="00C050EA"/>
    <w:rsid w:val="00C0530C"/>
    <w:rsid w:val="00C057B4"/>
    <w:rsid w:val="00C07BBB"/>
    <w:rsid w:val="00C114B7"/>
    <w:rsid w:val="00C11867"/>
    <w:rsid w:val="00C14094"/>
    <w:rsid w:val="00C17B66"/>
    <w:rsid w:val="00C17E8F"/>
    <w:rsid w:val="00C21F9A"/>
    <w:rsid w:val="00C2214E"/>
    <w:rsid w:val="00C22924"/>
    <w:rsid w:val="00C22A59"/>
    <w:rsid w:val="00C234DC"/>
    <w:rsid w:val="00C23B42"/>
    <w:rsid w:val="00C24014"/>
    <w:rsid w:val="00C2653C"/>
    <w:rsid w:val="00C27A06"/>
    <w:rsid w:val="00C32ADA"/>
    <w:rsid w:val="00C32C17"/>
    <w:rsid w:val="00C34E1B"/>
    <w:rsid w:val="00C36D8E"/>
    <w:rsid w:val="00C41CAF"/>
    <w:rsid w:val="00C42DAF"/>
    <w:rsid w:val="00C45A01"/>
    <w:rsid w:val="00C50458"/>
    <w:rsid w:val="00C50730"/>
    <w:rsid w:val="00C50996"/>
    <w:rsid w:val="00C509E6"/>
    <w:rsid w:val="00C5109D"/>
    <w:rsid w:val="00C52A34"/>
    <w:rsid w:val="00C52CF9"/>
    <w:rsid w:val="00C54869"/>
    <w:rsid w:val="00C54BAD"/>
    <w:rsid w:val="00C640E8"/>
    <w:rsid w:val="00C64C64"/>
    <w:rsid w:val="00C64E7E"/>
    <w:rsid w:val="00C6629A"/>
    <w:rsid w:val="00C662FC"/>
    <w:rsid w:val="00C6643E"/>
    <w:rsid w:val="00C66790"/>
    <w:rsid w:val="00C66DFF"/>
    <w:rsid w:val="00C67B97"/>
    <w:rsid w:val="00C71175"/>
    <w:rsid w:val="00C7467A"/>
    <w:rsid w:val="00C77FD6"/>
    <w:rsid w:val="00C803E6"/>
    <w:rsid w:val="00C82A41"/>
    <w:rsid w:val="00C8439F"/>
    <w:rsid w:val="00C84DA0"/>
    <w:rsid w:val="00C8527B"/>
    <w:rsid w:val="00C85F94"/>
    <w:rsid w:val="00C87296"/>
    <w:rsid w:val="00C90588"/>
    <w:rsid w:val="00C914BA"/>
    <w:rsid w:val="00C91B07"/>
    <w:rsid w:val="00C91E96"/>
    <w:rsid w:val="00C92F20"/>
    <w:rsid w:val="00C93383"/>
    <w:rsid w:val="00C939F2"/>
    <w:rsid w:val="00C949AB"/>
    <w:rsid w:val="00C95151"/>
    <w:rsid w:val="00C96113"/>
    <w:rsid w:val="00C9674E"/>
    <w:rsid w:val="00CA24B3"/>
    <w:rsid w:val="00CA3D9F"/>
    <w:rsid w:val="00CA4B46"/>
    <w:rsid w:val="00CA58BF"/>
    <w:rsid w:val="00CA597F"/>
    <w:rsid w:val="00CA5AA9"/>
    <w:rsid w:val="00CB22AE"/>
    <w:rsid w:val="00CB2DB1"/>
    <w:rsid w:val="00CB44A6"/>
    <w:rsid w:val="00CB5414"/>
    <w:rsid w:val="00CB7F7B"/>
    <w:rsid w:val="00CC2872"/>
    <w:rsid w:val="00CD13A4"/>
    <w:rsid w:val="00CD2910"/>
    <w:rsid w:val="00CD4570"/>
    <w:rsid w:val="00CD5E47"/>
    <w:rsid w:val="00CD649A"/>
    <w:rsid w:val="00CD64BB"/>
    <w:rsid w:val="00CD66BE"/>
    <w:rsid w:val="00CE0C35"/>
    <w:rsid w:val="00CE0C70"/>
    <w:rsid w:val="00CE0DFC"/>
    <w:rsid w:val="00CE1AEC"/>
    <w:rsid w:val="00CE2DD5"/>
    <w:rsid w:val="00CE3523"/>
    <w:rsid w:val="00CE3913"/>
    <w:rsid w:val="00CE48DE"/>
    <w:rsid w:val="00CE4DAD"/>
    <w:rsid w:val="00CE5412"/>
    <w:rsid w:val="00CE54E6"/>
    <w:rsid w:val="00CE56A9"/>
    <w:rsid w:val="00CE5DF8"/>
    <w:rsid w:val="00CE6A94"/>
    <w:rsid w:val="00CF0DB7"/>
    <w:rsid w:val="00CF1B72"/>
    <w:rsid w:val="00CF355B"/>
    <w:rsid w:val="00CF38ED"/>
    <w:rsid w:val="00CF6013"/>
    <w:rsid w:val="00CF7581"/>
    <w:rsid w:val="00D0063A"/>
    <w:rsid w:val="00D0112A"/>
    <w:rsid w:val="00D0140D"/>
    <w:rsid w:val="00D0318B"/>
    <w:rsid w:val="00D05388"/>
    <w:rsid w:val="00D06485"/>
    <w:rsid w:val="00D07CCE"/>
    <w:rsid w:val="00D11610"/>
    <w:rsid w:val="00D12603"/>
    <w:rsid w:val="00D132A7"/>
    <w:rsid w:val="00D13791"/>
    <w:rsid w:val="00D13928"/>
    <w:rsid w:val="00D145FE"/>
    <w:rsid w:val="00D149CB"/>
    <w:rsid w:val="00D17F3E"/>
    <w:rsid w:val="00D21E26"/>
    <w:rsid w:val="00D21FC7"/>
    <w:rsid w:val="00D2216E"/>
    <w:rsid w:val="00D2406A"/>
    <w:rsid w:val="00D242F3"/>
    <w:rsid w:val="00D256A2"/>
    <w:rsid w:val="00D27395"/>
    <w:rsid w:val="00D27613"/>
    <w:rsid w:val="00D31164"/>
    <w:rsid w:val="00D42A64"/>
    <w:rsid w:val="00D45761"/>
    <w:rsid w:val="00D45D86"/>
    <w:rsid w:val="00D470BF"/>
    <w:rsid w:val="00D5321B"/>
    <w:rsid w:val="00D532F8"/>
    <w:rsid w:val="00D53D54"/>
    <w:rsid w:val="00D53DC9"/>
    <w:rsid w:val="00D5487A"/>
    <w:rsid w:val="00D55E22"/>
    <w:rsid w:val="00D622F1"/>
    <w:rsid w:val="00D62C98"/>
    <w:rsid w:val="00D6337F"/>
    <w:rsid w:val="00D63CD7"/>
    <w:rsid w:val="00D641EC"/>
    <w:rsid w:val="00D66579"/>
    <w:rsid w:val="00D67934"/>
    <w:rsid w:val="00D71086"/>
    <w:rsid w:val="00D741C9"/>
    <w:rsid w:val="00D74DF6"/>
    <w:rsid w:val="00D7506A"/>
    <w:rsid w:val="00D75963"/>
    <w:rsid w:val="00D77E48"/>
    <w:rsid w:val="00D80ABC"/>
    <w:rsid w:val="00D82ED7"/>
    <w:rsid w:val="00D82F0B"/>
    <w:rsid w:val="00D835C3"/>
    <w:rsid w:val="00D84C46"/>
    <w:rsid w:val="00D86D34"/>
    <w:rsid w:val="00D87C18"/>
    <w:rsid w:val="00D90282"/>
    <w:rsid w:val="00D91112"/>
    <w:rsid w:val="00D937E0"/>
    <w:rsid w:val="00D93E2E"/>
    <w:rsid w:val="00D95A8B"/>
    <w:rsid w:val="00D95D6A"/>
    <w:rsid w:val="00D97097"/>
    <w:rsid w:val="00DA26CC"/>
    <w:rsid w:val="00DA3955"/>
    <w:rsid w:val="00DA4947"/>
    <w:rsid w:val="00DA5409"/>
    <w:rsid w:val="00DA571C"/>
    <w:rsid w:val="00DA64DB"/>
    <w:rsid w:val="00DA6AC7"/>
    <w:rsid w:val="00DA6C4E"/>
    <w:rsid w:val="00DB03F2"/>
    <w:rsid w:val="00DB0958"/>
    <w:rsid w:val="00DB10F5"/>
    <w:rsid w:val="00DB143F"/>
    <w:rsid w:val="00DB2CDD"/>
    <w:rsid w:val="00DB31C6"/>
    <w:rsid w:val="00DB333A"/>
    <w:rsid w:val="00DB3758"/>
    <w:rsid w:val="00DB3DFE"/>
    <w:rsid w:val="00DB494E"/>
    <w:rsid w:val="00DB4C9B"/>
    <w:rsid w:val="00DB6CE2"/>
    <w:rsid w:val="00DB76DB"/>
    <w:rsid w:val="00DC0382"/>
    <w:rsid w:val="00DC0EE9"/>
    <w:rsid w:val="00DC1A5E"/>
    <w:rsid w:val="00DC26D0"/>
    <w:rsid w:val="00DC2927"/>
    <w:rsid w:val="00DC304B"/>
    <w:rsid w:val="00DC309F"/>
    <w:rsid w:val="00DC38A3"/>
    <w:rsid w:val="00DC548D"/>
    <w:rsid w:val="00DC57E7"/>
    <w:rsid w:val="00DC59B4"/>
    <w:rsid w:val="00DC6D43"/>
    <w:rsid w:val="00DD2DA8"/>
    <w:rsid w:val="00DD361E"/>
    <w:rsid w:val="00DD4481"/>
    <w:rsid w:val="00DD6A26"/>
    <w:rsid w:val="00DD6D18"/>
    <w:rsid w:val="00DE2037"/>
    <w:rsid w:val="00DE45FA"/>
    <w:rsid w:val="00DE48A0"/>
    <w:rsid w:val="00DE564A"/>
    <w:rsid w:val="00DE5AF2"/>
    <w:rsid w:val="00DE5B9E"/>
    <w:rsid w:val="00DE6FC6"/>
    <w:rsid w:val="00DE7AE4"/>
    <w:rsid w:val="00DF0876"/>
    <w:rsid w:val="00DF0A8F"/>
    <w:rsid w:val="00DF1390"/>
    <w:rsid w:val="00DF1441"/>
    <w:rsid w:val="00DF1545"/>
    <w:rsid w:val="00DF24C3"/>
    <w:rsid w:val="00DF680E"/>
    <w:rsid w:val="00DF717C"/>
    <w:rsid w:val="00E00D1F"/>
    <w:rsid w:val="00E03C2B"/>
    <w:rsid w:val="00E04ED9"/>
    <w:rsid w:val="00E050AF"/>
    <w:rsid w:val="00E053C3"/>
    <w:rsid w:val="00E10681"/>
    <w:rsid w:val="00E13A1F"/>
    <w:rsid w:val="00E20E5F"/>
    <w:rsid w:val="00E2513A"/>
    <w:rsid w:val="00E25534"/>
    <w:rsid w:val="00E26DAE"/>
    <w:rsid w:val="00E273C0"/>
    <w:rsid w:val="00E31343"/>
    <w:rsid w:val="00E33222"/>
    <w:rsid w:val="00E338A5"/>
    <w:rsid w:val="00E34A51"/>
    <w:rsid w:val="00E350B1"/>
    <w:rsid w:val="00E35478"/>
    <w:rsid w:val="00E36C31"/>
    <w:rsid w:val="00E373A3"/>
    <w:rsid w:val="00E42CDA"/>
    <w:rsid w:val="00E46411"/>
    <w:rsid w:val="00E50124"/>
    <w:rsid w:val="00E50873"/>
    <w:rsid w:val="00E50916"/>
    <w:rsid w:val="00E50EAE"/>
    <w:rsid w:val="00E51754"/>
    <w:rsid w:val="00E54606"/>
    <w:rsid w:val="00E60459"/>
    <w:rsid w:val="00E62D02"/>
    <w:rsid w:val="00E6374B"/>
    <w:rsid w:val="00E638DC"/>
    <w:rsid w:val="00E66D98"/>
    <w:rsid w:val="00E71757"/>
    <w:rsid w:val="00E73032"/>
    <w:rsid w:val="00E73299"/>
    <w:rsid w:val="00E7398C"/>
    <w:rsid w:val="00E74747"/>
    <w:rsid w:val="00E7580A"/>
    <w:rsid w:val="00E76255"/>
    <w:rsid w:val="00E77212"/>
    <w:rsid w:val="00E80564"/>
    <w:rsid w:val="00E8143F"/>
    <w:rsid w:val="00E81B1D"/>
    <w:rsid w:val="00E840AD"/>
    <w:rsid w:val="00E846DF"/>
    <w:rsid w:val="00E84E78"/>
    <w:rsid w:val="00E91700"/>
    <w:rsid w:val="00E91E17"/>
    <w:rsid w:val="00E928CA"/>
    <w:rsid w:val="00E93238"/>
    <w:rsid w:val="00E93443"/>
    <w:rsid w:val="00E94F58"/>
    <w:rsid w:val="00EA25E5"/>
    <w:rsid w:val="00EA6B8A"/>
    <w:rsid w:val="00EA751E"/>
    <w:rsid w:val="00EA7BCD"/>
    <w:rsid w:val="00EB0EEE"/>
    <w:rsid w:val="00EB2EAA"/>
    <w:rsid w:val="00EB2EE2"/>
    <w:rsid w:val="00EB39E0"/>
    <w:rsid w:val="00EB6E05"/>
    <w:rsid w:val="00EB7A35"/>
    <w:rsid w:val="00EC15C8"/>
    <w:rsid w:val="00EC1C60"/>
    <w:rsid w:val="00EC4336"/>
    <w:rsid w:val="00EC51EF"/>
    <w:rsid w:val="00EC55AC"/>
    <w:rsid w:val="00EC6142"/>
    <w:rsid w:val="00EC679D"/>
    <w:rsid w:val="00ED00F5"/>
    <w:rsid w:val="00ED08FE"/>
    <w:rsid w:val="00ED0D82"/>
    <w:rsid w:val="00ED17E9"/>
    <w:rsid w:val="00ED3E20"/>
    <w:rsid w:val="00ED56D2"/>
    <w:rsid w:val="00ED7D48"/>
    <w:rsid w:val="00EE122E"/>
    <w:rsid w:val="00EE2D53"/>
    <w:rsid w:val="00EE45FF"/>
    <w:rsid w:val="00EE55BD"/>
    <w:rsid w:val="00EE5E52"/>
    <w:rsid w:val="00EE667D"/>
    <w:rsid w:val="00EE7F6F"/>
    <w:rsid w:val="00EF0728"/>
    <w:rsid w:val="00EF12AE"/>
    <w:rsid w:val="00EF2425"/>
    <w:rsid w:val="00EF383E"/>
    <w:rsid w:val="00EF3B73"/>
    <w:rsid w:val="00EF7505"/>
    <w:rsid w:val="00F010F9"/>
    <w:rsid w:val="00F04762"/>
    <w:rsid w:val="00F075A4"/>
    <w:rsid w:val="00F107BE"/>
    <w:rsid w:val="00F10B78"/>
    <w:rsid w:val="00F12579"/>
    <w:rsid w:val="00F1314F"/>
    <w:rsid w:val="00F151D1"/>
    <w:rsid w:val="00F152A4"/>
    <w:rsid w:val="00F154E6"/>
    <w:rsid w:val="00F17A1E"/>
    <w:rsid w:val="00F17C0D"/>
    <w:rsid w:val="00F22200"/>
    <w:rsid w:val="00F2273F"/>
    <w:rsid w:val="00F24E02"/>
    <w:rsid w:val="00F256EE"/>
    <w:rsid w:val="00F26163"/>
    <w:rsid w:val="00F26A2C"/>
    <w:rsid w:val="00F27D4C"/>
    <w:rsid w:val="00F27F4F"/>
    <w:rsid w:val="00F3058F"/>
    <w:rsid w:val="00F320A2"/>
    <w:rsid w:val="00F3307E"/>
    <w:rsid w:val="00F33B94"/>
    <w:rsid w:val="00F3503B"/>
    <w:rsid w:val="00F357A5"/>
    <w:rsid w:val="00F410C1"/>
    <w:rsid w:val="00F41302"/>
    <w:rsid w:val="00F416CA"/>
    <w:rsid w:val="00F42FE6"/>
    <w:rsid w:val="00F45ACE"/>
    <w:rsid w:val="00F553F3"/>
    <w:rsid w:val="00F55D27"/>
    <w:rsid w:val="00F60CF7"/>
    <w:rsid w:val="00F6270F"/>
    <w:rsid w:val="00F644BF"/>
    <w:rsid w:val="00F6457A"/>
    <w:rsid w:val="00F65FB1"/>
    <w:rsid w:val="00F67464"/>
    <w:rsid w:val="00F70689"/>
    <w:rsid w:val="00F71510"/>
    <w:rsid w:val="00F73B09"/>
    <w:rsid w:val="00F74487"/>
    <w:rsid w:val="00F7499B"/>
    <w:rsid w:val="00F809E0"/>
    <w:rsid w:val="00F80C24"/>
    <w:rsid w:val="00F80DC4"/>
    <w:rsid w:val="00F81100"/>
    <w:rsid w:val="00F83987"/>
    <w:rsid w:val="00F84273"/>
    <w:rsid w:val="00F8487B"/>
    <w:rsid w:val="00F85114"/>
    <w:rsid w:val="00F8520D"/>
    <w:rsid w:val="00F9096A"/>
    <w:rsid w:val="00F9110A"/>
    <w:rsid w:val="00F93B0B"/>
    <w:rsid w:val="00F94210"/>
    <w:rsid w:val="00F95D62"/>
    <w:rsid w:val="00F96AF4"/>
    <w:rsid w:val="00FA192B"/>
    <w:rsid w:val="00FA199F"/>
    <w:rsid w:val="00FA55FC"/>
    <w:rsid w:val="00FA59FA"/>
    <w:rsid w:val="00FA6AD1"/>
    <w:rsid w:val="00FA6F24"/>
    <w:rsid w:val="00FB08EF"/>
    <w:rsid w:val="00FB1891"/>
    <w:rsid w:val="00FB4429"/>
    <w:rsid w:val="00FB53FC"/>
    <w:rsid w:val="00FB5676"/>
    <w:rsid w:val="00FB6A9F"/>
    <w:rsid w:val="00FB6FCD"/>
    <w:rsid w:val="00FB729B"/>
    <w:rsid w:val="00FB7333"/>
    <w:rsid w:val="00FC0193"/>
    <w:rsid w:val="00FC2214"/>
    <w:rsid w:val="00FC2D02"/>
    <w:rsid w:val="00FC3CC5"/>
    <w:rsid w:val="00FC5FF2"/>
    <w:rsid w:val="00FC6FED"/>
    <w:rsid w:val="00FD08A4"/>
    <w:rsid w:val="00FD08B2"/>
    <w:rsid w:val="00FD0A06"/>
    <w:rsid w:val="00FD2A8E"/>
    <w:rsid w:val="00FD3EA6"/>
    <w:rsid w:val="00FD4239"/>
    <w:rsid w:val="00FD4B15"/>
    <w:rsid w:val="00FD5261"/>
    <w:rsid w:val="00FD5B5F"/>
    <w:rsid w:val="00FE0A6E"/>
    <w:rsid w:val="00FE1389"/>
    <w:rsid w:val="00FE386D"/>
    <w:rsid w:val="00FE3F53"/>
    <w:rsid w:val="00FF1490"/>
    <w:rsid w:val="00FF332C"/>
    <w:rsid w:val="00FF587A"/>
    <w:rsid w:val="00FF6045"/>
    <w:rsid w:val="00FF646C"/>
    <w:rsid w:val="00FF65DC"/>
    <w:rsid w:val="018EC78A"/>
    <w:rsid w:val="01DAE1B6"/>
    <w:rsid w:val="02691F10"/>
    <w:rsid w:val="028B0E80"/>
    <w:rsid w:val="02EA2BED"/>
    <w:rsid w:val="031F5AD6"/>
    <w:rsid w:val="032A97EB"/>
    <w:rsid w:val="0349FC96"/>
    <w:rsid w:val="035D45D6"/>
    <w:rsid w:val="0454B144"/>
    <w:rsid w:val="0485FC4E"/>
    <w:rsid w:val="052EFD5E"/>
    <w:rsid w:val="05DD6D38"/>
    <w:rsid w:val="07C6B88B"/>
    <w:rsid w:val="08452D0E"/>
    <w:rsid w:val="09150DFA"/>
    <w:rsid w:val="096001CC"/>
    <w:rsid w:val="09A68C52"/>
    <w:rsid w:val="09DC40A8"/>
    <w:rsid w:val="0A932F8C"/>
    <w:rsid w:val="0AEC9B27"/>
    <w:rsid w:val="0B2343B0"/>
    <w:rsid w:val="0B4BC02F"/>
    <w:rsid w:val="0B819891"/>
    <w:rsid w:val="0B8E113D"/>
    <w:rsid w:val="0C5D835F"/>
    <w:rsid w:val="0E504D23"/>
    <w:rsid w:val="0EBCEE48"/>
    <w:rsid w:val="0EC5B1FF"/>
    <w:rsid w:val="0F1D233F"/>
    <w:rsid w:val="0FBD2BD0"/>
    <w:rsid w:val="115BFB53"/>
    <w:rsid w:val="117D0314"/>
    <w:rsid w:val="11962806"/>
    <w:rsid w:val="119943FB"/>
    <w:rsid w:val="11CA06E3"/>
    <w:rsid w:val="11FD52C1"/>
    <w:rsid w:val="12ACADA7"/>
    <w:rsid w:val="12B5FBF3"/>
    <w:rsid w:val="138FCD3B"/>
    <w:rsid w:val="142A07D7"/>
    <w:rsid w:val="157D0058"/>
    <w:rsid w:val="16FEF689"/>
    <w:rsid w:val="176E75D4"/>
    <w:rsid w:val="18A86FB9"/>
    <w:rsid w:val="1951253B"/>
    <w:rsid w:val="1AAE5CE2"/>
    <w:rsid w:val="1AE802FD"/>
    <w:rsid w:val="1AE8BFB1"/>
    <w:rsid w:val="1BB4B128"/>
    <w:rsid w:val="1C3C60C9"/>
    <w:rsid w:val="1C43D2B4"/>
    <w:rsid w:val="1D577C33"/>
    <w:rsid w:val="1EF34C94"/>
    <w:rsid w:val="1F4F5DD1"/>
    <w:rsid w:val="1FE161C7"/>
    <w:rsid w:val="204019BC"/>
    <w:rsid w:val="20A9FD8C"/>
    <w:rsid w:val="2146EF9E"/>
    <w:rsid w:val="21696849"/>
    <w:rsid w:val="2171900A"/>
    <w:rsid w:val="21792EDC"/>
    <w:rsid w:val="21BC521B"/>
    <w:rsid w:val="222369EC"/>
    <w:rsid w:val="22E8ABB6"/>
    <w:rsid w:val="23C94B89"/>
    <w:rsid w:val="23D12A1E"/>
    <w:rsid w:val="249666D3"/>
    <w:rsid w:val="25643FAA"/>
    <w:rsid w:val="27083169"/>
    <w:rsid w:val="27AE8727"/>
    <w:rsid w:val="27E4CB81"/>
    <w:rsid w:val="27EB26C2"/>
    <w:rsid w:val="295E379D"/>
    <w:rsid w:val="2A4E213B"/>
    <w:rsid w:val="2A6DE4EC"/>
    <w:rsid w:val="2B16DEEA"/>
    <w:rsid w:val="2E2C640D"/>
    <w:rsid w:val="2F741166"/>
    <w:rsid w:val="2FEDBF3C"/>
    <w:rsid w:val="30309F2C"/>
    <w:rsid w:val="30697631"/>
    <w:rsid w:val="309AAFA8"/>
    <w:rsid w:val="315F0EA3"/>
    <w:rsid w:val="317726C0"/>
    <w:rsid w:val="329A92A7"/>
    <w:rsid w:val="3317284B"/>
    <w:rsid w:val="33F29273"/>
    <w:rsid w:val="344F8B65"/>
    <w:rsid w:val="3483F12C"/>
    <w:rsid w:val="3496AF65"/>
    <w:rsid w:val="34ED8A3E"/>
    <w:rsid w:val="35796755"/>
    <w:rsid w:val="35DDEB1F"/>
    <w:rsid w:val="35EB5BC6"/>
    <w:rsid w:val="36B2CBC1"/>
    <w:rsid w:val="37AC33E0"/>
    <w:rsid w:val="382290F0"/>
    <w:rsid w:val="389BA20D"/>
    <w:rsid w:val="389E3113"/>
    <w:rsid w:val="39ADE887"/>
    <w:rsid w:val="3A15D88C"/>
    <w:rsid w:val="3A449C76"/>
    <w:rsid w:val="3A90DDE0"/>
    <w:rsid w:val="3B173456"/>
    <w:rsid w:val="3B5D0A51"/>
    <w:rsid w:val="3BAC5C9A"/>
    <w:rsid w:val="3BD6B88F"/>
    <w:rsid w:val="3C0E2644"/>
    <w:rsid w:val="3D20EADD"/>
    <w:rsid w:val="3D3CB72E"/>
    <w:rsid w:val="3E1D8D0B"/>
    <w:rsid w:val="3E4AA5B7"/>
    <w:rsid w:val="3E4ED518"/>
    <w:rsid w:val="3E83E695"/>
    <w:rsid w:val="40DD9DC9"/>
    <w:rsid w:val="410273B3"/>
    <w:rsid w:val="4109C049"/>
    <w:rsid w:val="4216AB99"/>
    <w:rsid w:val="430B1EA6"/>
    <w:rsid w:val="436A15CE"/>
    <w:rsid w:val="438C3B0D"/>
    <w:rsid w:val="43AE67BE"/>
    <w:rsid w:val="45F50A16"/>
    <w:rsid w:val="4650F53A"/>
    <w:rsid w:val="479CEB4A"/>
    <w:rsid w:val="486CAD72"/>
    <w:rsid w:val="486FD7BD"/>
    <w:rsid w:val="497DE73B"/>
    <w:rsid w:val="49E2EF45"/>
    <w:rsid w:val="4A329F9C"/>
    <w:rsid w:val="4AC83FD2"/>
    <w:rsid w:val="4B07EB18"/>
    <w:rsid w:val="4B2F995A"/>
    <w:rsid w:val="4CA3BB79"/>
    <w:rsid w:val="4D71B0C1"/>
    <w:rsid w:val="4DC0F21B"/>
    <w:rsid w:val="51C53872"/>
    <w:rsid w:val="52C3A1FA"/>
    <w:rsid w:val="5658686A"/>
    <w:rsid w:val="56DABF55"/>
    <w:rsid w:val="570845FE"/>
    <w:rsid w:val="58034E8F"/>
    <w:rsid w:val="59E8DB3C"/>
    <w:rsid w:val="5ADC3010"/>
    <w:rsid w:val="5B2DE05D"/>
    <w:rsid w:val="5B41CA58"/>
    <w:rsid w:val="5B6F1032"/>
    <w:rsid w:val="5C584A7B"/>
    <w:rsid w:val="5D6C37BB"/>
    <w:rsid w:val="5DA217AF"/>
    <w:rsid w:val="5FFB2C64"/>
    <w:rsid w:val="60219DC7"/>
    <w:rsid w:val="604414CA"/>
    <w:rsid w:val="60476FE9"/>
    <w:rsid w:val="6162EE11"/>
    <w:rsid w:val="617CD7AA"/>
    <w:rsid w:val="654E2252"/>
    <w:rsid w:val="65CCE64C"/>
    <w:rsid w:val="665FA02E"/>
    <w:rsid w:val="6664799B"/>
    <w:rsid w:val="67E62689"/>
    <w:rsid w:val="68A9CA57"/>
    <w:rsid w:val="6947846A"/>
    <w:rsid w:val="697ECCB1"/>
    <w:rsid w:val="69AF57B0"/>
    <w:rsid w:val="6AA06C9F"/>
    <w:rsid w:val="6B04C7C4"/>
    <w:rsid w:val="6BCD982C"/>
    <w:rsid w:val="6BF3182C"/>
    <w:rsid w:val="6E650496"/>
    <w:rsid w:val="6E7D6D53"/>
    <w:rsid w:val="6E977C6A"/>
    <w:rsid w:val="6ED838D8"/>
    <w:rsid w:val="6F20B9BA"/>
    <w:rsid w:val="6F634E73"/>
    <w:rsid w:val="6F8D24C7"/>
    <w:rsid w:val="6F999F68"/>
    <w:rsid w:val="709FFD9B"/>
    <w:rsid w:val="71CF1D2C"/>
    <w:rsid w:val="73851871"/>
    <w:rsid w:val="74749239"/>
    <w:rsid w:val="74CCC1F8"/>
    <w:rsid w:val="7608F3FE"/>
    <w:rsid w:val="76511911"/>
    <w:rsid w:val="766AFF9B"/>
    <w:rsid w:val="76BCDA09"/>
    <w:rsid w:val="77489768"/>
    <w:rsid w:val="777AF493"/>
    <w:rsid w:val="77E68722"/>
    <w:rsid w:val="799CDE01"/>
    <w:rsid w:val="7BD46719"/>
    <w:rsid w:val="7C2CDE92"/>
    <w:rsid w:val="7DBFA012"/>
    <w:rsid w:val="7DE9B3CF"/>
    <w:rsid w:val="7F58F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368786"/>
  <w15:docId w15:val="{8933723D-3A8D-456F-80FA-6739566B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99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69C4"/>
    <w:pPr>
      <w:overflowPunct w:val="0"/>
      <w:autoSpaceDE w:val="0"/>
      <w:autoSpaceDN w:val="0"/>
      <w:adjustRightInd w:val="0"/>
      <w:textAlignment w:val="baseline"/>
    </w:pPr>
    <w:rPr>
      <w:rFonts w:ascii="Segoe UI" w:eastAsia="Times New Roman" w:hAnsi="Segoe UI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overflowPunct/>
      <w:autoSpaceDE/>
      <w:autoSpaceDN/>
      <w:adjustRightInd/>
      <w:spacing w:before="480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spacing w:before="240" w:after="60"/>
      <w:outlineLvl w:val="1"/>
    </w:pPr>
    <w:rPr>
      <w:rFonts w:ascii="Tahoma" w:hAnsi="Tahoma" w:cs="Tahoma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overflowPunct/>
      <w:autoSpaceDE/>
      <w:autoSpaceDN/>
      <w:adjustRightInd/>
      <w:spacing w:before="240" w:after="60"/>
      <w:textAlignment w:val="auto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</w:pPr>
  </w:style>
  <w:style w:type="paragraph" w:styleId="ListBullet">
    <w:name w:val="List Bullet"/>
    <w:basedOn w:val="Normal"/>
    <w:qFormat/>
    <w:pPr>
      <w:numPr>
        <w:numId w:val="6"/>
      </w:numPr>
      <w:tabs>
        <w:tab w:val="left" w:pos="720"/>
      </w:tabs>
      <w:contextualSpacing/>
    </w:pPr>
  </w:style>
  <w:style w:type="paragraph" w:styleId="ListBullet2">
    <w:name w:val="List Bullet 2"/>
    <w:basedOn w:val="Normal"/>
    <w:link w:val="ListBullet2Char"/>
    <w:qFormat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unhideWhenUsed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qFormat/>
    <w:pPr>
      <w:overflowPunct/>
      <w:autoSpaceDE/>
      <w:autoSpaceDN/>
      <w:adjustRightInd/>
      <w:textAlignment w:val="auto"/>
    </w:pPr>
    <w:rPr>
      <w:rFonts w:ascii="Courier New" w:eastAsia="MS Mincho" w:hAnsi="Courier New" w:cs="Courier New"/>
      <w:lang w:eastAsia="en-US"/>
    </w:rPr>
  </w:style>
  <w:style w:type="paragraph" w:styleId="Title">
    <w:name w:val="Title"/>
    <w:basedOn w:val="Normal"/>
    <w:next w:val="Normal"/>
    <w:link w:val="TitleChar"/>
    <w:qFormat/>
    <w:p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="Cambria" w:hAnsi="Cambria"/>
      <w:b/>
      <w:bCs/>
      <w:kern w:val="28"/>
      <w:sz w:val="32"/>
      <w:szCs w:val="32"/>
      <w:lang w:val="zh-C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qFormat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Segoe UI" w:hAnsi="Segoe UI"/>
      <w:lang w:eastAsia="zh-CN"/>
    </w:rPr>
  </w:style>
  <w:style w:type="character" w:customStyle="1" w:styleId="FooterChar">
    <w:name w:val="Footer Char"/>
    <w:basedOn w:val="DefaultParagraphFont"/>
    <w:link w:val="Footer"/>
    <w:rPr>
      <w:rFonts w:ascii="Segoe UI" w:hAnsi="Segoe UI"/>
      <w:lang w:eastAsia="zh-CN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zh-CN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hAnsi="Arial" w:cs="Arial"/>
      <w:b/>
      <w:bCs/>
      <w:sz w:val="26"/>
      <w:szCs w:val="2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Candidatename">
    <w:name w:val="Candidate name"/>
    <w:basedOn w:val="Normal"/>
    <w:qFormat/>
    <w:pPr>
      <w:jc w:val="center"/>
    </w:pPr>
    <w:rPr>
      <w:b/>
      <w:sz w:val="24"/>
      <w:szCs w:val="22"/>
    </w:rPr>
  </w:style>
  <w:style w:type="paragraph" w:customStyle="1" w:styleId="Candidatetitle">
    <w:name w:val="Candidate title"/>
    <w:basedOn w:val="Normal"/>
    <w:qFormat/>
    <w:pPr>
      <w:jc w:val="center"/>
    </w:pPr>
    <w:rPr>
      <w:sz w:val="24"/>
      <w:szCs w:val="22"/>
    </w:rPr>
  </w:style>
  <w:style w:type="paragraph" w:customStyle="1" w:styleId="Sectiontitle">
    <w:name w:val="Section title"/>
    <w:basedOn w:val="Normal"/>
    <w:qFormat/>
    <w:rPr>
      <w:b/>
      <w:sz w:val="22"/>
    </w:rPr>
  </w:style>
  <w:style w:type="paragraph" w:customStyle="1" w:styleId="Jobtitle">
    <w:name w:val="Job title"/>
    <w:basedOn w:val="Normal"/>
    <w:qFormat/>
    <w:rPr>
      <w:b/>
    </w:rPr>
  </w:style>
  <w:style w:type="paragraph" w:customStyle="1" w:styleId="Description3">
    <w:name w:val="Description 3"/>
    <w:basedOn w:val="ListBullet2"/>
    <w:link w:val="Description3Char"/>
    <w:qFormat/>
    <w:pPr>
      <w:numPr>
        <w:numId w:val="8"/>
      </w:numPr>
      <w:ind w:left="1440"/>
    </w:pPr>
  </w:style>
  <w:style w:type="character" w:customStyle="1" w:styleId="ListBullet2Char">
    <w:name w:val="List Bullet 2 Char"/>
    <w:basedOn w:val="DefaultParagraphFont"/>
    <w:link w:val="ListBullet2"/>
    <w:rPr>
      <w:rFonts w:ascii="Segoe UI" w:eastAsia="Times New Roman" w:hAnsi="Segoe UI"/>
      <w:lang w:eastAsia="zh-CN"/>
    </w:rPr>
  </w:style>
  <w:style w:type="character" w:customStyle="1" w:styleId="Description3Char">
    <w:name w:val="Description 3 Char"/>
    <w:basedOn w:val="ListBullet2Char"/>
    <w:link w:val="Description3"/>
    <w:rPr>
      <w:rFonts w:ascii="Segoe UI" w:eastAsia="Times New Roman" w:hAnsi="Segoe UI"/>
      <w:lang w:eastAsia="zh-CN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4Char">
    <w:name w:val="Heading 4 Char"/>
    <w:basedOn w:val="DefaultParagraphFont"/>
    <w:link w:val="Heading4"/>
    <w:qFormat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character" w:customStyle="1" w:styleId="floatright">
    <w:name w:val="floatright"/>
    <w:basedOn w:val="DefaultParagraphFont"/>
  </w:style>
  <w:style w:type="paragraph" w:customStyle="1" w:styleId="StyleStyleHeading3BottomSinglesolidlineAuto075ptLi">
    <w:name w:val="Style Style Heading 3 + Bottom: (Single solid line Auto  0.75 pt Li..."/>
    <w:basedOn w:val="Normal"/>
    <w:pPr>
      <w:keepNext/>
      <w:pBdr>
        <w:bottom w:val="dotted" w:sz="4" w:space="1" w:color="auto"/>
      </w:pBdr>
      <w:shd w:val="clear" w:color="auto" w:fill="F3F3F3"/>
      <w:tabs>
        <w:tab w:val="right" w:pos="8460"/>
      </w:tabs>
      <w:overflowPunct/>
      <w:autoSpaceDE/>
      <w:autoSpaceDN/>
      <w:adjustRightInd/>
      <w:spacing w:after="60"/>
      <w:textAlignment w:val="auto"/>
      <w:outlineLvl w:val="2"/>
    </w:pPr>
    <w:rPr>
      <w:rFonts w:ascii="Arial" w:hAnsi="Arial"/>
      <w:b/>
      <w:bCs/>
      <w:sz w:val="26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eastAsia="MS Mincho" w:hAnsi="Courier New" w:cs="Courier New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="Tahoma" w:hAnsi="Tahoma" w:cs="Tahoma"/>
      <w:b/>
      <w:bCs/>
      <w:iCs/>
      <w:sz w:val="24"/>
      <w:szCs w:val="28"/>
      <w:lang w:eastAsia="zh-CN"/>
    </w:rPr>
  </w:style>
  <w:style w:type="paragraph" w:customStyle="1" w:styleId="Default">
    <w:name w:val="Default"/>
    <w:rPr>
      <w:rFonts w:ascii="Helvetica Neue" w:eastAsia="Arial Unicode MS" w:hAnsi="Helvetica Neue" w:cs="Arial Unicode MS"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Pr>
      <w:rFonts w:ascii="Cambria" w:hAnsi="Cambria"/>
      <w:b/>
      <w:bCs/>
      <w:kern w:val="28"/>
      <w:sz w:val="32"/>
      <w:szCs w:val="32"/>
      <w:lang w:val="zh-CN" w:eastAsia="zh-CN"/>
    </w:rPr>
  </w:style>
  <w:style w:type="paragraph" w:customStyle="1" w:styleId="INET-Body">
    <w:name w:val="INET-Body"/>
    <w:basedOn w:val="Normal"/>
    <w:qFormat/>
    <w:rsid w:val="00DB3DFE"/>
    <w:pPr>
      <w:overflowPunct/>
      <w:autoSpaceDE/>
      <w:autoSpaceDN/>
      <w:adjustRightInd/>
      <w:spacing w:after="0" w:line="240" w:lineRule="auto"/>
      <w:textAlignment w:val="auto"/>
    </w:pPr>
    <w:rPr>
      <w:rFonts w:asciiTheme="minorHAnsi" w:eastAsiaTheme="minorHAnsi" w:hAnsiTheme="minorHAnsi" w:cstheme="minorBidi"/>
      <w:sz w:val="18"/>
      <w:szCs w:val="22"/>
      <w:lang w:eastAsia="en-US"/>
    </w:rPr>
  </w:style>
  <w:style w:type="paragraph" w:customStyle="1" w:styleId="BulletList">
    <w:name w:val="Bullet List"/>
    <w:basedOn w:val="Normal"/>
    <w:qFormat/>
    <w:rsid w:val="00DB3DFE"/>
    <w:pPr>
      <w:numPr>
        <w:numId w:val="11"/>
      </w:numPr>
      <w:overflowPunct/>
      <w:autoSpaceDE/>
      <w:autoSpaceDN/>
      <w:adjustRightInd/>
      <w:spacing w:after="0" w:line="240" w:lineRule="auto"/>
      <w:textAlignment w:val="auto"/>
    </w:pPr>
    <w:rPr>
      <w:rFonts w:asciiTheme="minorHAnsi" w:eastAsiaTheme="minorHAnsi" w:hAnsiTheme="minorHAnsi" w:cstheme="minorBidi"/>
      <w:sz w:val="18"/>
      <w:szCs w:val="22"/>
      <w:lang w:eastAsia="en-US"/>
    </w:rPr>
  </w:style>
  <w:style w:type="character" w:customStyle="1" w:styleId="normaltextrun">
    <w:name w:val="normaltextrun"/>
    <w:basedOn w:val="DefaultParagraphFont"/>
    <w:rsid w:val="00A543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 w:line="240" w:lineRule="auto"/>
      <w:textAlignment w:val="auto"/>
    </w:pPr>
    <w:rPr>
      <w:rFonts w:ascii="Courier New" w:hAnsi="Courier New" w:cs="Courier New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BCF"/>
    <w:rPr>
      <w:rFonts w:ascii="Courier New" w:eastAsia="Times New Roman" w:hAnsi="Courier New" w:cs="Courier New"/>
      <w:lang w:eastAsia="zh-CN" w:bidi="hi-IN"/>
    </w:rPr>
  </w:style>
  <w:style w:type="character" w:customStyle="1" w:styleId="ListParagraphChar">
    <w:name w:val="List Paragraph Char"/>
    <w:link w:val="ListParagraph"/>
    <w:uiPriority w:val="34"/>
    <w:locked/>
    <w:rsid w:val="00E80564"/>
    <w:rPr>
      <w:rFonts w:ascii="Segoe UI" w:eastAsia="Times New Roman" w:hAnsi="Segoe UI"/>
      <w:lang w:eastAsia="zh-CN"/>
    </w:rPr>
  </w:style>
  <w:style w:type="character" w:customStyle="1" w:styleId="fontstyle31">
    <w:name w:val="fontstyle31"/>
    <w:basedOn w:val="DefaultParagraphFont"/>
    <w:rsid w:val="00E80564"/>
    <w:rPr>
      <w:rFonts w:ascii="TrebuchetMS" w:hAnsi="TrebuchetMS" w:hint="default"/>
      <w:b w:val="0"/>
      <w:bCs w:val="0"/>
      <w:i w:val="0"/>
      <w:iCs w:val="0"/>
      <w:color w:val="404040"/>
      <w:sz w:val="20"/>
      <w:szCs w:val="20"/>
    </w:rPr>
  </w:style>
  <w:style w:type="paragraph" w:customStyle="1" w:styleId="StylenoidunghoathiJustified1">
    <w:name w:val="Style noi dung hoa thi + Justified1"/>
    <w:basedOn w:val="Normal"/>
    <w:rsid w:val="0061459D"/>
    <w:pPr>
      <w:numPr>
        <w:numId w:val="3"/>
      </w:numPr>
      <w:suppressAutoHyphens/>
      <w:overflowPunct/>
      <w:autoSpaceDE/>
      <w:autoSpaceDN/>
      <w:adjustRightInd/>
      <w:spacing w:before="120" w:after="0" w:line="240" w:lineRule="auto"/>
      <w:ind w:left="0" w:firstLine="0"/>
      <w:jc w:val="both"/>
      <w:textAlignment w:val="auto"/>
    </w:pPr>
    <w:rPr>
      <w:rFonts w:ascii="Trebuchet MS" w:hAnsi="Trebuchet MS"/>
      <w:sz w:val="24"/>
      <w:lang w:eastAsia="ar-SA"/>
    </w:rPr>
  </w:style>
  <w:style w:type="paragraph" w:customStyle="1" w:styleId="lietke3cot">
    <w:name w:val="liet ke 3 cot"/>
    <w:basedOn w:val="Normal"/>
    <w:rsid w:val="00514287"/>
    <w:pPr>
      <w:tabs>
        <w:tab w:val="left" w:pos="1080"/>
        <w:tab w:val="center" w:pos="5580"/>
        <w:tab w:val="right" w:pos="9540"/>
      </w:tabs>
      <w:suppressAutoHyphens/>
      <w:overflowPunct/>
      <w:autoSpaceDE/>
      <w:autoSpaceDN/>
      <w:adjustRightInd/>
      <w:spacing w:after="0" w:line="240" w:lineRule="auto"/>
      <w:textAlignment w:val="auto"/>
    </w:pPr>
    <w:rPr>
      <w:rFonts w:ascii="Trebuchet MS" w:hAnsi="Trebuchet MS" w:cs="Latha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163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Resume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79EDD-0ACD-474A-A571-6421A8905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Resume5</Template>
  <TotalTime>285</TotalTime>
  <Pages>6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Legato Systems</Company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Fsoft</dc:creator>
  <dc:description>careersvn@infonam.com</dc:description>
  <cp:lastModifiedBy>Nghia Tran Huu</cp:lastModifiedBy>
  <cp:revision>220</cp:revision>
  <cp:lastPrinted>2010-11-23T07:57:00Z</cp:lastPrinted>
  <dcterms:created xsi:type="dcterms:W3CDTF">2023-10-25T09:19:00Z</dcterms:created>
  <dcterms:modified xsi:type="dcterms:W3CDTF">2025-03-10T02:28:00Z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  <property fmtid="{D5CDD505-2E9C-101B-9397-08002B2CF9AE}" pid="3" name="GrammarlyDocumentId">
    <vt:lpwstr>0a9a086b69a2109c8f0a3e0b832279fe48985cf93a888af83d447a104528a9b3</vt:lpwstr>
  </property>
</Properties>
</file>